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58BC" w14:textId="77777777" w:rsidR="00BD6357" w:rsidRDefault="00BD6357" w:rsidP="00BD6357">
      <w:pPr>
        <w:rPr>
          <w:b/>
          <w:bCs/>
        </w:rPr>
      </w:pPr>
    </w:p>
    <w:p w14:paraId="47ED0DB9" w14:textId="77777777" w:rsidR="00BD6357" w:rsidRPr="00EE5467" w:rsidRDefault="00BD6357" w:rsidP="00BD6357">
      <w:pPr>
        <w:rPr>
          <w:b/>
          <w:bCs/>
          <w:color w:val="FF0000"/>
        </w:rPr>
      </w:pPr>
      <w:r w:rsidRPr="00EE5467">
        <w:rPr>
          <w:b/>
          <w:bCs/>
          <w:color w:val="FF0000"/>
        </w:rPr>
        <w:t>Teil 1: Netzwerk</w:t>
      </w:r>
    </w:p>
    <w:p w14:paraId="6C343B8F" w14:textId="77777777" w:rsidR="00BD6357" w:rsidRDefault="00BD6357" w:rsidP="00BD6357">
      <w:pPr>
        <w:pStyle w:val="paragraph"/>
        <w:numPr>
          <w:ilvl w:val="0"/>
          <w:numId w:val="38"/>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Situationsbeschreibung</w:t>
      </w:r>
      <w:r>
        <w:rPr>
          <w:rStyle w:val="eop"/>
          <w:rFonts w:ascii="Calibri" w:hAnsi="Calibri" w:cs="Calibri"/>
          <w:sz w:val="22"/>
          <w:szCs w:val="22"/>
        </w:rPr>
        <w:t> </w:t>
      </w:r>
    </w:p>
    <w:p w14:paraId="2ADDD67C"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Ihrem Kleinunternehmen arbeiten alle 5 MitarbeiterInnen bisher in einem Großraumbüro auf einer Etage. Sowohl aus Platz als auch aus Lärmschutzgründen, wurde eine zweite Etage angemietet. Sie sollen nun die hierfür notwendige Neustrukturierung des Netzwerks planen und umsetzen. Bisher waren die Rechner über einen Switch an den vom Internetserviceprovider ISP bereitgestellten Router angebunden. Die Netzwerkkarten der PCs und Drucker waren bisher manuell konfiguriert. In Zukunft ist eine dynamische Vergabe der IP-Adressen gewünscht. Die Etagen sollen in eigenen Netzwerken liegen. Alle Geräte sollen Internetzugang haben.</w:t>
      </w:r>
      <w:r>
        <w:rPr>
          <w:rStyle w:val="eop"/>
          <w:rFonts w:ascii="Calibri" w:hAnsi="Calibri" w:cs="Calibri"/>
          <w:sz w:val="22"/>
          <w:szCs w:val="22"/>
        </w:rPr>
        <w:t> </w:t>
      </w:r>
    </w:p>
    <w:p w14:paraId="1B7A1E81"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F0EAF8" w14:textId="77777777" w:rsidR="00BD6357" w:rsidRDefault="00BD6357" w:rsidP="00BD6357">
      <w:pPr>
        <w:pStyle w:val="paragraph"/>
        <w:numPr>
          <w:ilvl w:val="0"/>
          <w:numId w:val="3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Technische Infrastruktur</w:t>
      </w:r>
      <w:r>
        <w:rPr>
          <w:rStyle w:val="eop"/>
          <w:rFonts w:ascii="Calibri" w:hAnsi="Calibri" w:cs="Calibri"/>
          <w:sz w:val="22"/>
          <w:szCs w:val="22"/>
        </w:rPr>
        <w:t> </w:t>
      </w:r>
    </w:p>
    <w:p w14:paraId="5372F719" w14:textId="77777777" w:rsidR="00183FCB" w:rsidRPr="00183FCB" w:rsidRDefault="00BD6357" w:rsidP="00183FCB">
      <w:pPr>
        <w:pStyle w:val="paragraph"/>
        <w:numPr>
          <w:ilvl w:val="0"/>
          <w:numId w:val="40"/>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color w:val="4F81BD"/>
          <w:sz w:val="22"/>
          <w:szCs w:val="22"/>
        </w:rPr>
        <w:t>Welche Geräte müssen Sie zusätzlich anschaffen?</w:t>
      </w:r>
      <w:r>
        <w:rPr>
          <w:rStyle w:val="eop"/>
          <w:rFonts w:ascii="Calibri" w:hAnsi="Calibri" w:cs="Calibri"/>
          <w:color w:val="4F81BD"/>
          <w:sz w:val="22"/>
          <w:szCs w:val="22"/>
        </w:rPr>
        <w:t> </w:t>
      </w:r>
    </w:p>
    <w:p w14:paraId="7C7E4D19" w14:textId="41BEE8B7" w:rsidR="00292FF1" w:rsidRDefault="00292FF1" w:rsidP="00183FCB">
      <w:pPr>
        <w:pStyle w:val="paragraph"/>
        <w:numPr>
          <w:ilvl w:val="1"/>
          <w:numId w:val="40"/>
        </w:numPr>
        <w:spacing w:before="0" w:beforeAutospacing="0" w:after="0" w:afterAutospacing="0"/>
        <w:textAlignment w:val="baseline"/>
        <w:rPr>
          <w:rFonts w:ascii="Calibri" w:hAnsi="Calibri" w:cs="Calibri"/>
          <w:color w:val="00B050"/>
          <w:sz w:val="22"/>
          <w:szCs w:val="22"/>
        </w:rPr>
      </w:pPr>
      <w:r w:rsidRPr="005253EB">
        <w:rPr>
          <w:rFonts w:ascii="Calibri" w:hAnsi="Calibri" w:cs="Calibri"/>
          <w:color w:val="00B050"/>
          <w:sz w:val="22"/>
          <w:szCs w:val="22"/>
        </w:rPr>
        <w:t>2 Glasfaser-fähige Switches</w:t>
      </w:r>
    </w:p>
    <w:p w14:paraId="19E9215F" w14:textId="5D7ADD46" w:rsidR="00050FB7" w:rsidRPr="005253EB" w:rsidRDefault="48B37DB7" w:rsidP="33AE58F0">
      <w:pPr>
        <w:pStyle w:val="paragraph"/>
        <w:numPr>
          <w:ilvl w:val="1"/>
          <w:numId w:val="40"/>
        </w:numPr>
        <w:spacing w:before="0" w:beforeAutospacing="0" w:after="0" w:afterAutospacing="0"/>
        <w:textAlignment w:val="baseline"/>
        <w:rPr>
          <w:rFonts w:ascii="Calibri" w:hAnsi="Calibri" w:cs="Calibri"/>
          <w:color w:val="00B050"/>
          <w:sz w:val="22"/>
          <w:szCs w:val="22"/>
        </w:rPr>
      </w:pPr>
      <w:r w:rsidRPr="33AE58F0">
        <w:rPr>
          <w:rFonts w:ascii="Calibri" w:hAnsi="Calibri" w:cs="Calibri"/>
          <w:color w:val="00B050"/>
          <w:sz w:val="22"/>
          <w:szCs w:val="22"/>
        </w:rPr>
        <w:t xml:space="preserve">1 </w:t>
      </w:r>
      <w:r w:rsidR="00CC3394" w:rsidRPr="33AE58F0">
        <w:rPr>
          <w:rFonts w:ascii="Calibri" w:hAnsi="Calibri" w:cs="Calibri"/>
          <w:color w:val="00B050"/>
          <w:sz w:val="22"/>
          <w:szCs w:val="22"/>
        </w:rPr>
        <w:t xml:space="preserve">Glasfaser-fähiger </w:t>
      </w:r>
      <w:r w:rsidR="00C42E77" w:rsidRPr="33AE58F0">
        <w:rPr>
          <w:rFonts w:ascii="Calibri" w:hAnsi="Calibri" w:cs="Calibri"/>
          <w:color w:val="00B050"/>
          <w:sz w:val="22"/>
          <w:szCs w:val="22"/>
        </w:rPr>
        <w:t>Router</w:t>
      </w:r>
    </w:p>
    <w:p w14:paraId="1460C22E" w14:textId="02BF291B" w:rsidR="00183FCB" w:rsidRPr="005253EB" w:rsidRDefault="00292FF1" w:rsidP="00183FCB">
      <w:pPr>
        <w:pStyle w:val="paragraph"/>
        <w:numPr>
          <w:ilvl w:val="1"/>
          <w:numId w:val="40"/>
        </w:numPr>
        <w:spacing w:before="0" w:beforeAutospacing="0" w:after="0" w:afterAutospacing="0"/>
        <w:textAlignment w:val="baseline"/>
        <w:rPr>
          <w:rFonts w:ascii="Calibri" w:hAnsi="Calibri" w:cs="Calibri"/>
          <w:color w:val="00B050"/>
          <w:sz w:val="22"/>
          <w:szCs w:val="22"/>
        </w:rPr>
      </w:pPr>
      <w:r w:rsidRPr="5580B5D9">
        <w:rPr>
          <w:rFonts w:ascii="Calibri" w:hAnsi="Calibri" w:cs="Calibri"/>
          <w:color w:val="00B050"/>
          <w:sz w:val="22"/>
          <w:szCs w:val="22"/>
        </w:rPr>
        <w:t>2 Glasfaser-Netzwerkkarten für Verbindung mit Switches</w:t>
      </w:r>
      <w:r w:rsidR="006748C1" w:rsidRPr="5580B5D9">
        <w:rPr>
          <w:rFonts w:ascii="Calibri" w:hAnsi="Calibri" w:cs="Calibri"/>
          <w:color w:val="00B050"/>
          <w:sz w:val="22"/>
          <w:szCs w:val="22"/>
        </w:rPr>
        <w:t xml:space="preserve"> und </w:t>
      </w:r>
      <w:r w:rsidR="00C42E77" w:rsidRPr="5580B5D9">
        <w:rPr>
          <w:rFonts w:ascii="Calibri" w:hAnsi="Calibri" w:cs="Calibri"/>
          <w:color w:val="00B050"/>
          <w:sz w:val="22"/>
          <w:szCs w:val="22"/>
        </w:rPr>
        <w:t>Router</w:t>
      </w:r>
    </w:p>
    <w:p w14:paraId="5F060932" w14:textId="77777777" w:rsidR="00BD6357" w:rsidRPr="00183FCB" w:rsidRDefault="00BD6357" w:rsidP="00BD6357">
      <w:pPr>
        <w:pStyle w:val="paragraph"/>
        <w:numPr>
          <w:ilvl w:val="0"/>
          <w:numId w:val="40"/>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color w:val="4F81BD"/>
          <w:sz w:val="22"/>
          <w:szCs w:val="22"/>
        </w:rPr>
        <w:t>Welche Verkabelung benötigen Sie?</w:t>
      </w:r>
      <w:r>
        <w:rPr>
          <w:rStyle w:val="eop"/>
          <w:rFonts w:ascii="Calibri" w:hAnsi="Calibri" w:cs="Calibri"/>
          <w:color w:val="4F81BD"/>
          <w:sz w:val="22"/>
          <w:szCs w:val="22"/>
        </w:rPr>
        <w:t> </w:t>
      </w:r>
    </w:p>
    <w:p w14:paraId="059B9CA2" w14:textId="77777777" w:rsidR="00292FF1" w:rsidRPr="005253EB" w:rsidRDefault="00292FF1" w:rsidP="00183FCB">
      <w:pPr>
        <w:pStyle w:val="paragraph"/>
        <w:numPr>
          <w:ilvl w:val="1"/>
          <w:numId w:val="40"/>
        </w:numPr>
        <w:spacing w:before="0" w:beforeAutospacing="0" w:after="0" w:afterAutospacing="0"/>
        <w:textAlignment w:val="baseline"/>
        <w:rPr>
          <w:rFonts w:ascii="Calibri" w:hAnsi="Calibri" w:cs="Calibri"/>
          <w:color w:val="00B050"/>
          <w:sz w:val="22"/>
          <w:szCs w:val="22"/>
        </w:rPr>
      </w:pPr>
      <w:r w:rsidRPr="005253EB">
        <w:rPr>
          <w:rFonts w:ascii="Calibri" w:hAnsi="Calibri" w:cs="Calibri"/>
          <w:color w:val="00B050"/>
          <w:sz w:val="22"/>
          <w:szCs w:val="22"/>
        </w:rPr>
        <w:t>Lan (Switches zu PC/Drucker)</w:t>
      </w:r>
    </w:p>
    <w:p w14:paraId="3DD4A1AF" w14:textId="77777777" w:rsidR="00183FCB" w:rsidRPr="005253EB" w:rsidRDefault="00292FF1" w:rsidP="00183FCB">
      <w:pPr>
        <w:pStyle w:val="paragraph"/>
        <w:numPr>
          <w:ilvl w:val="1"/>
          <w:numId w:val="40"/>
        </w:numPr>
        <w:spacing w:before="0" w:beforeAutospacing="0" w:after="0" w:afterAutospacing="0"/>
        <w:textAlignment w:val="baseline"/>
        <w:rPr>
          <w:rFonts w:ascii="Calibri" w:hAnsi="Calibri" w:cs="Calibri"/>
          <w:color w:val="00B050"/>
          <w:sz w:val="22"/>
          <w:szCs w:val="22"/>
        </w:rPr>
      </w:pPr>
      <w:r w:rsidRPr="5580B5D9">
        <w:rPr>
          <w:rFonts w:ascii="Calibri" w:hAnsi="Calibri" w:cs="Calibri"/>
          <w:color w:val="00B050"/>
          <w:sz w:val="22"/>
          <w:szCs w:val="22"/>
        </w:rPr>
        <w:t>Glasfaser (Router zu Switches)</w:t>
      </w:r>
    </w:p>
    <w:p w14:paraId="60FEB716" w14:textId="54B0F1D8" w:rsidR="0637BF4C" w:rsidRDefault="5078B4B8" w:rsidP="6E334087">
      <w:pPr>
        <w:pStyle w:val="paragraph"/>
        <w:numPr>
          <w:ilvl w:val="1"/>
          <w:numId w:val="40"/>
        </w:numPr>
        <w:spacing w:before="0" w:beforeAutospacing="0" w:after="0" w:afterAutospacing="0"/>
        <w:rPr>
          <w:rFonts w:ascii="Calibri" w:hAnsi="Calibri" w:cs="Calibri"/>
          <w:color w:val="00B050"/>
          <w:sz w:val="22"/>
          <w:szCs w:val="22"/>
        </w:rPr>
      </w:pPr>
      <w:r w:rsidRPr="6E334087">
        <w:rPr>
          <w:rFonts w:ascii="Calibri" w:hAnsi="Calibri" w:cs="Calibri"/>
          <w:color w:val="00B050"/>
          <w:sz w:val="22"/>
          <w:szCs w:val="22"/>
        </w:rPr>
        <w:t>Nötige Länge an Kabel, LAN (CAT5e oder CAT6 für 1 Gbps)</w:t>
      </w:r>
    </w:p>
    <w:p w14:paraId="214B7E35" w14:textId="2C8E1F50"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F81BD"/>
          <w:sz w:val="22"/>
          <w:szCs w:val="22"/>
        </w:rPr>
        <w:t>-&gt; Strukturierte Verkabelung: Kabelführung, Verkabelung der aktiven Komponenten (Switche, Router)</w:t>
      </w:r>
      <w:r>
        <w:rPr>
          <w:rStyle w:val="eop"/>
          <w:rFonts w:ascii="Calibri" w:hAnsi="Calibri" w:cs="Calibri"/>
          <w:color w:val="4F81BD"/>
          <w:sz w:val="22"/>
          <w:szCs w:val="22"/>
        </w:rPr>
        <w:t> </w:t>
      </w:r>
      <w:r w:rsidR="005253EB" w:rsidRPr="005253EB">
        <w:rPr>
          <w:rStyle w:val="eop"/>
          <w:rFonts w:ascii="Calibri" w:hAnsi="Calibri" w:cs="Calibri"/>
          <w:color w:val="00B050"/>
          <w:sz w:val="22"/>
          <w:szCs w:val="22"/>
        </w:rPr>
        <w:t>machen in Packet Tracer</w:t>
      </w:r>
      <w:r w:rsidR="1B48C3CA" w:rsidRPr="07827F08">
        <w:rPr>
          <w:rStyle w:val="eop"/>
          <w:rFonts w:ascii="Calibri" w:hAnsi="Calibri" w:cs="Calibri"/>
          <w:color w:val="00B050"/>
          <w:sz w:val="22"/>
          <w:szCs w:val="22"/>
        </w:rPr>
        <w:t xml:space="preserve">, Switch zu Router -&gt; </w:t>
      </w:r>
      <w:r w:rsidR="1B48C3CA" w:rsidRPr="1DCFD220">
        <w:rPr>
          <w:rStyle w:val="eop"/>
          <w:rFonts w:ascii="Calibri" w:hAnsi="Calibri" w:cs="Calibri"/>
          <w:color w:val="00B050"/>
          <w:sz w:val="22"/>
          <w:szCs w:val="22"/>
        </w:rPr>
        <w:t>Glasfaser, Endgerät zu Switch -&gt; LAN</w:t>
      </w:r>
    </w:p>
    <w:p w14:paraId="6835839B" w14:textId="68AD3501"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F81BD"/>
          <w:sz w:val="22"/>
          <w:szCs w:val="22"/>
        </w:rPr>
        <w:t>Entscheidung: WLAN / Feste Verkabelung / Gerätebeschaffung (Vorhandene Geräte verwenden, neue Geräte) / Schränke </w:t>
      </w:r>
      <w:r>
        <w:rPr>
          <w:rStyle w:val="eop"/>
          <w:rFonts w:ascii="Calibri" w:hAnsi="Calibri" w:cs="Calibri"/>
          <w:color w:val="4F81BD"/>
          <w:sz w:val="22"/>
          <w:szCs w:val="22"/>
        </w:rPr>
        <w:t> </w:t>
      </w:r>
    </w:p>
    <w:p w14:paraId="69C611FD" w14:textId="4FB2767C" w:rsidR="0DCBBBDB" w:rsidRDefault="0DCBBBDB" w:rsidP="61D7EBC3">
      <w:pPr>
        <w:pStyle w:val="paragraph"/>
        <w:numPr>
          <w:ilvl w:val="0"/>
          <w:numId w:val="50"/>
        </w:numPr>
        <w:spacing w:before="0" w:beforeAutospacing="0" w:after="0" w:afterAutospacing="0"/>
        <w:rPr>
          <w:rStyle w:val="eop"/>
          <w:rFonts w:ascii="Calibri" w:hAnsi="Calibri" w:cs="Calibri"/>
          <w:color w:val="4EA72E"/>
          <w:sz w:val="22"/>
          <w:szCs w:val="22"/>
        </w:rPr>
      </w:pPr>
      <w:r>
        <w:rPr>
          <w:rStyle w:val="eop"/>
          <w:rFonts w:ascii="Calibri" w:hAnsi="Calibri" w:cs="Calibri"/>
          <w:color w:val="4EA72E"/>
          <w:sz w:val="22"/>
          <w:szCs w:val="22"/>
        </w:rPr>
        <w:t>Nutzung alter Geräte</w:t>
      </w:r>
      <w:r w:rsidR="1FD17C82">
        <w:rPr>
          <w:rStyle w:val="eop"/>
          <w:rFonts w:ascii="Calibri" w:hAnsi="Calibri" w:cs="Calibri"/>
          <w:color w:val="4EA72E"/>
          <w:sz w:val="22"/>
          <w:szCs w:val="22"/>
        </w:rPr>
        <w:t>, Beschaffung neuer Geräte</w:t>
      </w:r>
    </w:p>
    <w:p w14:paraId="7D745641" w14:textId="68422947" w:rsidR="0DCBBBDB" w:rsidRDefault="0DCBBBDB" w:rsidP="1DCFD220">
      <w:pPr>
        <w:pStyle w:val="paragraph"/>
        <w:numPr>
          <w:ilvl w:val="0"/>
          <w:numId w:val="48"/>
        </w:numPr>
        <w:spacing w:before="0" w:beforeAutospacing="0" w:after="0" w:afterAutospacing="0"/>
        <w:rPr>
          <w:rStyle w:val="eop"/>
          <w:rFonts w:ascii="Calibri" w:hAnsi="Calibri" w:cs="Calibri"/>
          <w:color w:val="4EA72E"/>
          <w:sz w:val="22"/>
          <w:szCs w:val="22"/>
        </w:rPr>
      </w:pPr>
      <w:r>
        <w:rPr>
          <w:rStyle w:val="eop"/>
          <w:rFonts w:ascii="Calibri" w:hAnsi="Calibri" w:cs="Calibri"/>
          <w:color w:val="4EA72E"/>
          <w:sz w:val="22"/>
          <w:szCs w:val="22"/>
        </w:rPr>
        <w:t>Laptops -&gt; brauchen WLAN -&gt; Wifi Access Points – wie viele?</w:t>
      </w:r>
    </w:p>
    <w:p w14:paraId="0A14C262" w14:textId="51DD14F3" w:rsidR="1DCFD220" w:rsidRDefault="0DCBBBDB" w:rsidP="2DB7BA64">
      <w:pPr>
        <w:pStyle w:val="paragraph"/>
        <w:numPr>
          <w:ilvl w:val="0"/>
          <w:numId w:val="48"/>
        </w:numPr>
        <w:spacing w:before="0" w:beforeAutospacing="0" w:after="0" w:afterAutospacing="0"/>
        <w:rPr>
          <w:rStyle w:val="eop"/>
          <w:rFonts w:ascii="Calibri" w:hAnsi="Calibri" w:cs="Calibri"/>
          <w:color w:val="4EA72E"/>
        </w:rPr>
      </w:pPr>
      <w:r>
        <w:rPr>
          <w:rStyle w:val="eop"/>
          <w:rFonts w:ascii="Calibri" w:hAnsi="Calibri" w:cs="Calibri"/>
          <w:color w:val="4EA72E"/>
          <w:sz w:val="22"/>
          <w:szCs w:val="22"/>
        </w:rPr>
        <w:t>Feste PCs -&gt; kein WLAN</w:t>
      </w:r>
    </w:p>
    <w:p w14:paraId="035468A6" w14:textId="65A0867E" w:rsidR="311926A3" w:rsidRDefault="311926A3" w:rsidP="16D22FA0">
      <w:pPr>
        <w:pStyle w:val="paragraph"/>
        <w:numPr>
          <w:ilvl w:val="0"/>
          <w:numId w:val="48"/>
        </w:numPr>
        <w:spacing w:before="0" w:beforeAutospacing="0" w:after="0" w:afterAutospacing="0"/>
        <w:rPr>
          <w:rStyle w:val="eop"/>
          <w:rFonts w:ascii="Calibri" w:hAnsi="Calibri" w:cs="Calibri"/>
          <w:color w:val="4EA72E"/>
          <w:sz w:val="22"/>
          <w:szCs w:val="22"/>
        </w:rPr>
      </w:pPr>
      <w:r>
        <w:rPr>
          <w:rStyle w:val="eop"/>
          <w:rFonts w:ascii="Calibri" w:hAnsi="Calibri" w:cs="Calibri"/>
          <w:color w:val="4EA72E"/>
          <w:sz w:val="22"/>
          <w:szCs w:val="22"/>
          <w:lang w:val="en-US"/>
        </w:rPr>
        <w:t xml:space="preserve">Braucht man Guest </w:t>
      </w:r>
      <w:proofErr w:type="spellStart"/>
      <w:r>
        <w:rPr>
          <w:rStyle w:val="eop"/>
          <w:rFonts w:ascii="Calibri" w:hAnsi="Calibri" w:cs="Calibri"/>
          <w:color w:val="4EA72E"/>
          <w:sz w:val="22"/>
          <w:szCs w:val="22"/>
          <w:lang w:val="en-US"/>
        </w:rPr>
        <w:t>Wifi</w:t>
      </w:r>
      <w:proofErr w:type="spellEnd"/>
      <w:r>
        <w:rPr>
          <w:rStyle w:val="eop"/>
          <w:rFonts w:ascii="Calibri" w:hAnsi="Calibri" w:cs="Calibri"/>
          <w:color w:val="4EA72E"/>
          <w:sz w:val="22"/>
          <w:szCs w:val="22"/>
          <w:lang w:val="en-US"/>
        </w:rPr>
        <w:t xml:space="preserve"> Access? </w:t>
      </w:r>
      <w:r>
        <w:rPr>
          <w:rStyle w:val="eop"/>
          <w:rFonts w:ascii="Calibri" w:hAnsi="Calibri" w:cs="Calibri"/>
          <w:color w:val="4EA72E"/>
          <w:sz w:val="22"/>
          <w:szCs w:val="22"/>
        </w:rPr>
        <w:t>Separates Netz mit direktem Zugriff zum Internet</w:t>
      </w:r>
      <w:r w:rsidR="0302086E">
        <w:rPr>
          <w:rStyle w:val="eop"/>
          <w:rFonts w:ascii="Calibri" w:hAnsi="Calibri" w:cs="Calibri"/>
          <w:color w:val="4EA72E"/>
          <w:sz w:val="22"/>
          <w:szCs w:val="22"/>
        </w:rPr>
        <w:t xml:space="preserve"> -&gt; extra Router</w:t>
      </w:r>
    </w:p>
    <w:p w14:paraId="6806AEAB" w14:textId="77777777" w:rsidR="00BD6357" w:rsidRDefault="00BD6357" w:rsidP="00BD6357">
      <w:pPr>
        <w:pStyle w:val="paragraph"/>
        <w:numPr>
          <w:ilvl w:val="0"/>
          <w:numId w:val="41"/>
        </w:numPr>
        <w:spacing w:before="0" w:beforeAutospacing="0" w:after="0" w:afterAutospacing="0"/>
        <w:ind w:left="1080"/>
        <w:textAlignment w:val="baseline"/>
        <w:rPr>
          <w:rFonts w:ascii="Calibri" w:hAnsi="Calibri" w:cs="Calibri"/>
          <w:color w:val="0A1D30"/>
          <w:sz w:val="22"/>
          <w:szCs w:val="22"/>
        </w:rPr>
      </w:pPr>
      <w:r>
        <w:rPr>
          <w:rStyle w:val="normaltextrun"/>
          <w:rFonts w:ascii="Calibri" w:hAnsi="Calibri" w:cs="Calibri"/>
          <w:sz w:val="22"/>
          <w:szCs w:val="22"/>
        </w:rPr>
        <w:t>Netzplan</w:t>
      </w:r>
      <w:r>
        <w:rPr>
          <w:rStyle w:val="eop"/>
          <w:rFonts w:ascii="Calibri" w:hAnsi="Calibri" w:cs="Calibri"/>
          <w:sz w:val="22"/>
          <w:szCs w:val="22"/>
        </w:rPr>
        <w:t> </w:t>
      </w:r>
    </w:p>
    <w:p w14:paraId="6367BC65" w14:textId="540CF52A" w:rsidR="00BD6357" w:rsidRDefault="00BD6357" w:rsidP="00BD6357">
      <w:pPr>
        <w:pStyle w:val="paragraph"/>
        <w:numPr>
          <w:ilvl w:val="0"/>
          <w:numId w:val="42"/>
        </w:numPr>
        <w:spacing w:before="0" w:beforeAutospacing="0" w:after="0" w:afterAutospacing="0"/>
        <w:ind w:left="1080"/>
        <w:textAlignment w:val="baseline"/>
        <w:rPr>
          <w:rStyle w:val="eop"/>
          <w:rFonts w:ascii="Calibri" w:hAnsi="Calibri" w:cs="Calibri"/>
          <w:color w:val="0A1D30"/>
          <w:sz w:val="22"/>
          <w:szCs w:val="22"/>
        </w:rPr>
      </w:pPr>
      <w:r>
        <w:rPr>
          <w:rStyle w:val="normaltextrun"/>
          <w:rFonts w:ascii="Calibri" w:hAnsi="Calibri" w:cs="Calibri"/>
          <w:color w:val="0A1D30"/>
          <w:sz w:val="22"/>
          <w:szCs w:val="22"/>
        </w:rPr>
        <w:t>Welche Netze verwenden Sie?</w:t>
      </w:r>
      <w:r>
        <w:rPr>
          <w:rStyle w:val="eop"/>
          <w:rFonts w:ascii="Calibri" w:hAnsi="Calibri" w:cs="Calibri"/>
          <w:color w:val="0A1D30"/>
          <w:sz w:val="22"/>
          <w:szCs w:val="22"/>
        </w:rPr>
        <w:t> </w:t>
      </w:r>
      <w:r w:rsidR="00A8004D">
        <w:rPr>
          <w:rStyle w:val="eop"/>
          <w:rFonts w:ascii="Calibri" w:hAnsi="Calibri" w:cs="Calibri"/>
          <w:color w:val="0A1D30"/>
          <w:sz w:val="22"/>
          <w:szCs w:val="22"/>
        </w:rPr>
        <w:t xml:space="preserve"> </w:t>
      </w:r>
    </w:p>
    <w:p w14:paraId="1DB36C93"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F81BD"/>
          <w:sz w:val="22"/>
          <w:szCs w:val="22"/>
        </w:rPr>
        <w:t>Mindestens 2 Netze -&gt; 1 Pro Etage, Kundenangabe auf Nachfrage: 25 Geräte pro Etage, </w:t>
      </w:r>
      <w:r>
        <w:rPr>
          <w:rStyle w:val="eop"/>
          <w:rFonts w:ascii="Calibri" w:hAnsi="Calibri" w:cs="Calibri"/>
          <w:color w:val="4F81BD"/>
          <w:sz w:val="22"/>
          <w:szCs w:val="22"/>
        </w:rPr>
        <w:t> </w:t>
      </w:r>
    </w:p>
    <w:p w14:paraId="0758FCE0" w14:textId="77777777" w:rsidR="00BD6357" w:rsidRPr="00A8004D" w:rsidRDefault="00BD6357" w:rsidP="00BD6357">
      <w:pPr>
        <w:pStyle w:val="paragraph"/>
        <w:numPr>
          <w:ilvl w:val="0"/>
          <w:numId w:val="43"/>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color w:val="4F81BD"/>
          <w:sz w:val="22"/>
          <w:szCs w:val="22"/>
        </w:rPr>
        <w:t>Welche Informationen benötigen Sie von Ihrem ISP?</w:t>
      </w:r>
      <w:r>
        <w:rPr>
          <w:rStyle w:val="eop"/>
          <w:rFonts w:ascii="Calibri" w:hAnsi="Calibri" w:cs="Calibri"/>
          <w:color w:val="4F81BD"/>
          <w:sz w:val="22"/>
          <w:szCs w:val="22"/>
        </w:rPr>
        <w:t> </w:t>
      </w:r>
    </w:p>
    <w:p w14:paraId="7BE9DD10" w14:textId="15423B13" w:rsidR="00A8004D" w:rsidRDefault="00EB61C3" w:rsidP="00A8004D">
      <w:pPr>
        <w:pStyle w:val="paragraph"/>
        <w:numPr>
          <w:ilvl w:val="1"/>
          <w:numId w:val="43"/>
        </w:numPr>
        <w:spacing w:before="0" w:beforeAutospacing="0" w:after="0" w:afterAutospacing="0"/>
        <w:textAlignment w:val="baseline"/>
        <w:rPr>
          <w:rFonts w:ascii="Calibri" w:hAnsi="Calibri" w:cs="Calibri"/>
          <w:color w:val="00B050"/>
          <w:sz w:val="22"/>
          <w:szCs w:val="22"/>
        </w:rPr>
      </w:pPr>
      <w:r w:rsidRPr="07827F08">
        <w:rPr>
          <w:rFonts w:ascii="Calibri" w:hAnsi="Calibri" w:cs="Calibri"/>
          <w:color w:val="00B050"/>
          <w:sz w:val="22"/>
          <w:szCs w:val="22"/>
        </w:rPr>
        <w:t xml:space="preserve">IP (Range) und </w:t>
      </w:r>
      <w:r w:rsidR="00D52D2F">
        <w:rPr>
          <w:rFonts w:ascii="Calibri" w:hAnsi="Calibri" w:cs="Calibri"/>
          <w:color w:val="00B050"/>
          <w:sz w:val="22"/>
          <w:szCs w:val="22"/>
        </w:rPr>
        <w:t>Maske</w:t>
      </w:r>
    </w:p>
    <w:p w14:paraId="55D297C9" w14:textId="453894FC" w:rsidR="00BD6357" w:rsidRDefault="00BD6357" w:rsidP="33AE58F0">
      <w:pPr>
        <w:pStyle w:val="paragraph"/>
        <w:spacing w:before="0" w:beforeAutospacing="0" w:after="0" w:afterAutospacing="0"/>
        <w:textAlignment w:val="baseline"/>
        <w:rPr>
          <w:rFonts w:ascii="Segoe UI" w:hAnsi="Segoe UI" w:cs="Segoe UI"/>
          <w:sz w:val="18"/>
          <w:szCs w:val="18"/>
        </w:rPr>
      </w:pPr>
      <w:r w:rsidRPr="33AE58F0">
        <w:rPr>
          <w:rStyle w:val="normaltextrun"/>
          <w:rFonts w:ascii="Calibri" w:hAnsi="Calibri" w:cs="Calibri"/>
          <w:color w:val="4F81BD"/>
          <w:sz w:val="22"/>
          <w:szCs w:val="22"/>
        </w:rPr>
        <w:t>Wieviel Öffentliche Adressen -&gt; </w:t>
      </w:r>
      <w:r w:rsidR="00C18E1A" w:rsidRPr="33AE58F0">
        <w:rPr>
          <w:rStyle w:val="normaltextrun"/>
          <w:rFonts w:ascii="Calibri" w:hAnsi="Calibri" w:cs="Calibri"/>
          <w:color w:val="4F81BD"/>
          <w:sz w:val="22"/>
          <w:szCs w:val="22"/>
        </w:rPr>
        <w:t>benötige</w:t>
      </w:r>
      <w:r w:rsidRPr="33AE58F0">
        <w:rPr>
          <w:rStyle w:val="normaltextrun"/>
          <w:rFonts w:ascii="Calibri" w:hAnsi="Calibri" w:cs="Calibri"/>
          <w:color w:val="4F81BD"/>
          <w:sz w:val="22"/>
          <w:szCs w:val="22"/>
        </w:rPr>
        <w:t xml:space="preserve"> ich Nat</w:t>
      </w:r>
      <w:r w:rsidR="631AB05B" w:rsidRPr="33AE58F0">
        <w:rPr>
          <w:rStyle w:val="normaltextrun"/>
          <w:rFonts w:ascii="Calibri" w:hAnsi="Calibri" w:cs="Calibri"/>
          <w:color w:val="4F81BD"/>
          <w:sz w:val="22"/>
          <w:szCs w:val="22"/>
        </w:rPr>
        <w:t xml:space="preserve"> (</w:t>
      </w:r>
      <w:r w:rsidRPr="33AE58F0">
        <w:rPr>
          <w:rStyle w:val="normaltextrun"/>
          <w:rFonts w:ascii="Calibri" w:hAnsi="Calibri" w:cs="Calibri"/>
          <w:color w:val="4F81BD"/>
          <w:sz w:val="22"/>
          <w:szCs w:val="22"/>
        </w:rPr>
        <w:t>Network </w:t>
      </w:r>
      <w:bookmarkStart w:id="0" w:name="_Int_e0Fq5BwL"/>
      <w:r w:rsidRPr="33AE58F0">
        <w:rPr>
          <w:rStyle w:val="spellingerror"/>
          <w:rFonts w:ascii="Calibri" w:hAnsi="Calibri" w:cs="Calibri"/>
          <w:color w:val="4F81BD"/>
          <w:sz w:val="22"/>
          <w:szCs w:val="22"/>
        </w:rPr>
        <w:t>Adress</w:t>
      </w:r>
      <w:bookmarkEnd w:id="0"/>
      <w:r w:rsidRPr="33AE58F0">
        <w:rPr>
          <w:rStyle w:val="normaltextrun"/>
          <w:rFonts w:ascii="Calibri" w:hAnsi="Calibri" w:cs="Calibri"/>
          <w:color w:val="4F81BD"/>
          <w:sz w:val="22"/>
          <w:szCs w:val="22"/>
        </w:rPr>
        <w:t> Translation) oder Pat (Port </w:t>
      </w:r>
      <w:bookmarkStart w:id="1" w:name="_Int_Ela8Bxlh"/>
      <w:r w:rsidRPr="33AE58F0">
        <w:rPr>
          <w:rStyle w:val="spellingerror"/>
          <w:rFonts w:ascii="Calibri" w:hAnsi="Calibri" w:cs="Calibri"/>
          <w:color w:val="4F81BD"/>
          <w:sz w:val="22"/>
          <w:szCs w:val="22"/>
        </w:rPr>
        <w:t>Adress</w:t>
      </w:r>
      <w:bookmarkEnd w:id="1"/>
      <w:r w:rsidRPr="33AE58F0">
        <w:rPr>
          <w:rStyle w:val="normaltextrun"/>
          <w:rFonts w:ascii="Calibri" w:hAnsi="Calibri" w:cs="Calibri"/>
          <w:color w:val="4F81BD"/>
          <w:sz w:val="22"/>
          <w:szCs w:val="22"/>
        </w:rPr>
        <w:t> Translation</w:t>
      </w:r>
      <w:r w:rsidR="455D87AF" w:rsidRPr="33AE58F0">
        <w:rPr>
          <w:rStyle w:val="normaltextrun"/>
          <w:rFonts w:ascii="Calibri" w:hAnsi="Calibri" w:cs="Calibri"/>
          <w:color w:val="4F81BD"/>
          <w:sz w:val="22"/>
          <w:szCs w:val="22"/>
        </w:rPr>
        <w:t>)</w:t>
      </w:r>
      <w:r w:rsidRPr="33AE58F0">
        <w:rPr>
          <w:rStyle w:val="normaltextrun"/>
          <w:rFonts w:ascii="Calibri" w:hAnsi="Calibri" w:cs="Calibri"/>
          <w:color w:val="4F81BD"/>
          <w:sz w:val="22"/>
          <w:szCs w:val="22"/>
        </w:rPr>
        <w:t>?</w:t>
      </w:r>
      <w:r w:rsidRPr="33AE58F0">
        <w:rPr>
          <w:rStyle w:val="eop"/>
          <w:rFonts w:ascii="Calibri" w:hAnsi="Calibri" w:cs="Calibri"/>
          <w:color w:val="4F81BD"/>
          <w:sz w:val="22"/>
          <w:szCs w:val="22"/>
        </w:rPr>
        <w:t> </w:t>
      </w:r>
    </w:p>
    <w:p w14:paraId="0B15E64B" w14:textId="77777777" w:rsidR="00BD6357" w:rsidRDefault="00BD6357" w:rsidP="00BD6357">
      <w:pPr>
        <w:pStyle w:val="paragraph"/>
        <w:numPr>
          <w:ilvl w:val="0"/>
          <w:numId w:val="4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Konfiguration der Netzwerke</w:t>
      </w:r>
      <w:r>
        <w:rPr>
          <w:rStyle w:val="eop"/>
          <w:rFonts w:ascii="Calibri" w:hAnsi="Calibri" w:cs="Calibri"/>
          <w:sz w:val="22"/>
          <w:szCs w:val="22"/>
        </w:rPr>
        <w:t> </w:t>
      </w:r>
    </w:p>
    <w:p w14:paraId="6D04927C" w14:textId="6E6534AC" w:rsidR="00BD6357" w:rsidRPr="003F5205" w:rsidRDefault="00BD6357" w:rsidP="00BD6357">
      <w:pPr>
        <w:pStyle w:val="paragraph"/>
        <w:numPr>
          <w:ilvl w:val="0"/>
          <w:numId w:val="45"/>
        </w:numPr>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color w:val="4F81BD"/>
          <w:sz w:val="22"/>
          <w:szCs w:val="22"/>
        </w:rPr>
        <w:t>Wie können Sie die automatische Konfiguration der Clients umsetzen?</w:t>
      </w:r>
      <w:r>
        <w:rPr>
          <w:rStyle w:val="eop"/>
          <w:rFonts w:ascii="Calibri" w:hAnsi="Calibri" w:cs="Calibri"/>
          <w:color w:val="4F81BD"/>
          <w:sz w:val="22"/>
          <w:szCs w:val="22"/>
        </w:rPr>
        <w:t> </w:t>
      </w:r>
    </w:p>
    <w:p w14:paraId="7C2F11B5" w14:textId="0541418F" w:rsidR="00BD6357" w:rsidRPr="00183FCB" w:rsidRDefault="00BD6357" w:rsidP="152B2C18">
      <w:pPr>
        <w:pStyle w:val="paragraph"/>
        <w:numPr>
          <w:ilvl w:val="1"/>
          <w:numId w:val="45"/>
        </w:numPr>
        <w:spacing w:before="0" w:beforeAutospacing="0" w:after="0" w:afterAutospacing="0"/>
        <w:textAlignment w:val="baseline"/>
        <w:rPr>
          <w:rFonts w:ascii="Segoe UI" w:hAnsi="Segoe UI" w:cs="Segoe UI"/>
          <w:color w:val="00B050"/>
          <w:sz w:val="18"/>
          <w:szCs w:val="18"/>
          <w:lang w:val="en-US"/>
        </w:rPr>
      </w:pPr>
      <w:r w:rsidRPr="23290DD4">
        <w:rPr>
          <w:rStyle w:val="normaltextrun"/>
          <w:rFonts w:ascii="Calibri" w:hAnsi="Calibri" w:cs="Calibri"/>
          <w:color w:val="00B050"/>
          <w:sz w:val="22"/>
          <w:szCs w:val="22"/>
          <w:lang w:val="en-US"/>
        </w:rPr>
        <w:t>DHCP (Dynamic Host </w:t>
      </w:r>
      <w:r w:rsidRPr="23290DD4">
        <w:rPr>
          <w:rStyle w:val="spellingerror"/>
          <w:rFonts w:ascii="Calibri" w:hAnsi="Calibri" w:cs="Calibri"/>
          <w:color w:val="00B050"/>
          <w:sz w:val="22"/>
          <w:szCs w:val="22"/>
          <w:lang w:val="en-US"/>
        </w:rPr>
        <w:t>Configuration</w:t>
      </w:r>
      <w:r w:rsidRPr="23290DD4">
        <w:rPr>
          <w:rStyle w:val="normaltextrun"/>
          <w:rFonts w:ascii="Calibri" w:hAnsi="Calibri" w:cs="Calibri"/>
          <w:color w:val="00B050"/>
          <w:sz w:val="22"/>
          <w:szCs w:val="22"/>
          <w:lang w:val="en-US"/>
        </w:rPr>
        <w:t> Protocol)</w:t>
      </w:r>
      <w:r w:rsidRPr="23290DD4">
        <w:rPr>
          <w:rStyle w:val="eop"/>
          <w:rFonts w:ascii="Calibri" w:hAnsi="Calibri" w:cs="Calibri"/>
          <w:color w:val="00B050"/>
          <w:sz w:val="22"/>
          <w:szCs w:val="22"/>
          <w:lang w:val="en-US"/>
        </w:rPr>
        <w:t> </w:t>
      </w:r>
    </w:p>
    <w:p w14:paraId="49D77A3F" w14:textId="627BEAF7" w:rsidR="00BD6357" w:rsidRDefault="74496F28" w:rsidP="578BFB04">
      <w:pPr>
        <w:pStyle w:val="paragraph"/>
        <w:numPr>
          <w:ilvl w:val="1"/>
          <w:numId w:val="45"/>
        </w:numPr>
        <w:spacing w:before="0" w:beforeAutospacing="0" w:after="0" w:afterAutospacing="0"/>
        <w:textAlignment w:val="baseline"/>
        <w:rPr>
          <w:rFonts w:ascii="Segoe UI" w:hAnsi="Segoe UI" w:cs="Segoe UI"/>
          <w:color w:val="00B050"/>
          <w:lang w:val="en-US"/>
        </w:rPr>
      </w:pPr>
      <w:r w:rsidRPr="578BFB04">
        <w:rPr>
          <w:rStyle w:val="eop"/>
          <w:rFonts w:ascii="Calibri" w:hAnsi="Calibri" w:cs="Calibri"/>
          <w:color w:val="00B050"/>
          <w:sz w:val="22"/>
          <w:szCs w:val="22"/>
          <w:lang w:val="en-US"/>
        </w:rPr>
        <w:t xml:space="preserve">DNS </w:t>
      </w:r>
    </w:p>
    <w:p w14:paraId="14587F72" w14:textId="3C747713" w:rsidR="00BD6357" w:rsidRDefault="00BD6357" w:rsidP="5540F9F8">
      <w:pPr>
        <w:pStyle w:val="paragraph"/>
        <w:numPr>
          <w:ilvl w:val="0"/>
          <w:numId w:val="46"/>
        </w:numPr>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color w:val="4F81BD"/>
          <w:sz w:val="22"/>
          <w:szCs w:val="22"/>
        </w:rPr>
        <w:t>Welche Geräte erhalten feste IP-Adressen?</w:t>
      </w:r>
      <w:r>
        <w:rPr>
          <w:rStyle w:val="eop"/>
          <w:rFonts w:ascii="Calibri" w:hAnsi="Calibri" w:cs="Calibri"/>
          <w:color w:val="4F81BD"/>
          <w:sz w:val="22"/>
          <w:szCs w:val="22"/>
        </w:rPr>
        <w:t> </w:t>
      </w:r>
    </w:p>
    <w:p w14:paraId="15F8B268" w14:textId="28C413D7" w:rsidR="00BD6357" w:rsidRDefault="00BD6357" w:rsidP="48BD6E13">
      <w:pPr>
        <w:pStyle w:val="paragraph"/>
        <w:numPr>
          <w:ilvl w:val="1"/>
          <w:numId w:val="46"/>
        </w:numPr>
        <w:spacing w:before="0" w:beforeAutospacing="0" w:after="0" w:afterAutospacing="0"/>
        <w:textAlignment w:val="baseline"/>
        <w:rPr>
          <w:rFonts w:ascii="Segoe UI" w:hAnsi="Segoe UI" w:cs="Segoe UI"/>
          <w:color w:val="00B050"/>
          <w:sz w:val="18"/>
          <w:szCs w:val="18"/>
        </w:rPr>
      </w:pPr>
      <w:r w:rsidRPr="6E4CA44E">
        <w:rPr>
          <w:rStyle w:val="normaltextrun"/>
          <w:rFonts w:ascii="Calibri" w:hAnsi="Calibri" w:cs="Calibri"/>
          <w:color w:val="00B050"/>
          <w:sz w:val="22"/>
          <w:szCs w:val="22"/>
        </w:rPr>
        <w:t>Drucker, Server </w:t>
      </w:r>
      <w:r w:rsidRPr="6E4CA44E">
        <w:rPr>
          <w:rStyle w:val="eop"/>
          <w:rFonts w:ascii="Calibri" w:hAnsi="Calibri" w:cs="Calibri"/>
          <w:color w:val="00B050"/>
          <w:sz w:val="22"/>
          <w:szCs w:val="22"/>
        </w:rPr>
        <w:t> </w:t>
      </w:r>
    </w:p>
    <w:p w14:paraId="00E0F283"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0C43DF1"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8922CB" w14:textId="77777777" w:rsidR="00BD6357" w:rsidRDefault="00BD6357" w:rsidP="00BD6357">
      <w:pPr>
        <w:rPr>
          <w:b/>
          <w:bCs/>
        </w:rPr>
      </w:pPr>
    </w:p>
    <w:p w14:paraId="0F087554" w14:textId="77777777" w:rsidR="00BD6357" w:rsidRPr="00303640" w:rsidRDefault="00BD6357" w:rsidP="00BD6357">
      <w:pPr>
        <w:rPr>
          <w:b/>
          <w:bCs/>
          <w:color w:val="FF0000"/>
        </w:rPr>
      </w:pPr>
      <w:r>
        <w:rPr>
          <w:b/>
          <w:bCs/>
          <w:color w:val="FF0000"/>
        </w:rPr>
        <w:t>Teil 2: Datenbanken</w:t>
      </w:r>
    </w:p>
    <w:p w14:paraId="5289D81A" w14:textId="77777777" w:rsidR="00BD6357" w:rsidRDefault="00BD6357" w:rsidP="00BD6357">
      <w:pPr>
        <w:pStyle w:val="paragraph"/>
        <w:numPr>
          <w:ilvl w:val="0"/>
          <w:numId w:val="2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Situationsbeschreibung</w:t>
      </w:r>
      <w:r>
        <w:rPr>
          <w:rStyle w:val="eop"/>
          <w:rFonts w:ascii="Calibri" w:hAnsi="Calibri" w:cs="Calibri"/>
          <w:sz w:val="22"/>
          <w:szCs w:val="22"/>
        </w:rPr>
        <w:t> </w:t>
      </w:r>
    </w:p>
    <w:p w14:paraId="0D344D51" w14:textId="4B57279B" w:rsidR="00BD6357" w:rsidRDefault="3EB3F21F" w:rsidP="6E334087">
      <w:pPr>
        <w:pStyle w:val="paragraph"/>
        <w:spacing w:before="0" w:beforeAutospacing="0" w:after="0" w:afterAutospacing="0"/>
        <w:textAlignment w:val="baseline"/>
        <w:rPr>
          <w:rFonts w:ascii="Segoe UI" w:hAnsi="Segoe UI" w:cs="Segoe UI"/>
          <w:sz w:val="18"/>
          <w:szCs w:val="18"/>
        </w:rPr>
      </w:pPr>
      <w:r w:rsidRPr="6E334087">
        <w:rPr>
          <w:rStyle w:val="normaltextrun"/>
          <w:rFonts w:ascii="Calibri" w:hAnsi="Calibri" w:cs="Calibri"/>
          <w:sz w:val="22"/>
          <w:szCs w:val="22"/>
        </w:rPr>
        <w:t>In Ihrem Unternehmen werden die meisten Informationen digital erfasst und auf einem gemeinsamen Netzlaufwerk gespeichert. Bisher werden die Daten lediglich in Form von Dateien</w:t>
      </w:r>
      <w:r w:rsidR="7C063EBD" w:rsidRPr="6E334087">
        <w:rPr>
          <w:rStyle w:val="normaltextrun"/>
          <w:rFonts w:ascii="Calibri" w:hAnsi="Calibri" w:cs="Calibri"/>
          <w:sz w:val="22"/>
          <w:szCs w:val="22"/>
        </w:rPr>
        <w:t>l</w:t>
      </w:r>
      <w:r w:rsidRPr="6E334087">
        <w:rPr>
          <w:rStyle w:val="normaltextrun"/>
          <w:rFonts w:ascii="Calibri" w:hAnsi="Calibri" w:cs="Calibri"/>
          <w:sz w:val="22"/>
          <w:szCs w:val="22"/>
        </w:rPr>
        <w:t xml:space="preserve"> </w:t>
      </w:r>
      <w:r w:rsidRPr="6E334087">
        <w:rPr>
          <w:rStyle w:val="normaltextrun"/>
          <w:rFonts w:ascii="Calibri" w:hAnsi="Calibri" w:cs="Calibri"/>
          <w:sz w:val="22"/>
          <w:szCs w:val="22"/>
        </w:rPr>
        <w:lastRenderedPageBreak/>
        <w:t xml:space="preserve">gespeichert, die aus verschiedenen Quellen, wie Textverarbeitung, Tabellenkalkulation, </w:t>
      </w:r>
      <w:r w:rsidR="6C4C6DF6" w:rsidRPr="6E334087">
        <w:rPr>
          <w:rStyle w:val="normaltextrun"/>
          <w:rFonts w:ascii="Calibri" w:hAnsi="Calibri" w:cs="Calibri"/>
          <w:sz w:val="22"/>
          <w:szCs w:val="22"/>
        </w:rPr>
        <w:t>E-Mail</w:t>
      </w:r>
      <w:r w:rsidRPr="6E334087">
        <w:rPr>
          <w:rStyle w:val="normaltextrun"/>
          <w:rFonts w:ascii="Calibri" w:hAnsi="Calibri" w:cs="Calibri"/>
          <w:sz w:val="22"/>
          <w:szCs w:val="22"/>
        </w:rPr>
        <w:t>, Scanner usw.  kommen.</w:t>
      </w:r>
      <w:r w:rsidRPr="6E334087">
        <w:rPr>
          <w:rStyle w:val="eop"/>
          <w:rFonts w:ascii="Calibri" w:hAnsi="Calibri" w:cs="Calibri"/>
          <w:sz w:val="22"/>
          <w:szCs w:val="22"/>
        </w:rPr>
        <w:t> </w:t>
      </w:r>
    </w:p>
    <w:p w14:paraId="2A86D72C" w14:textId="6FDAF88D" w:rsidR="00BD6357" w:rsidRDefault="00BD6357" w:rsidP="33AE58F0">
      <w:pPr>
        <w:pStyle w:val="paragraph"/>
        <w:spacing w:before="0" w:beforeAutospacing="0" w:after="0" w:afterAutospacing="0"/>
        <w:textAlignment w:val="baseline"/>
        <w:rPr>
          <w:rFonts w:ascii="Segoe UI" w:hAnsi="Segoe UI" w:cs="Segoe UI"/>
          <w:sz w:val="18"/>
          <w:szCs w:val="18"/>
        </w:rPr>
      </w:pPr>
      <w:r w:rsidRPr="33AE58F0">
        <w:rPr>
          <w:rStyle w:val="normaltextrun"/>
          <w:rFonts w:ascii="Calibri" w:hAnsi="Calibri" w:cs="Calibri"/>
          <w:sz w:val="22"/>
          <w:szCs w:val="22"/>
        </w:rPr>
        <w:t>Sie schlagen die Einführung eines Datenbanksystems vor</w:t>
      </w:r>
      <w:r w:rsidR="18E50003" w:rsidRPr="33AE58F0">
        <w:rPr>
          <w:rStyle w:val="normaltextrun"/>
          <w:rFonts w:ascii="Calibri" w:hAnsi="Calibri" w:cs="Calibri"/>
          <w:sz w:val="22"/>
          <w:szCs w:val="22"/>
        </w:rPr>
        <w:t>,</w:t>
      </w:r>
      <w:r w:rsidRPr="33AE58F0">
        <w:rPr>
          <w:rStyle w:val="normaltextrun"/>
          <w:rFonts w:ascii="Calibri" w:hAnsi="Calibri" w:cs="Calibri"/>
          <w:sz w:val="22"/>
          <w:szCs w:val="22"/>
        </w:rPr>
        <w:t xml:space="preserve"> um in Zukunft effizienter mit den Daten arbeiten zu können.</w:t>
      </w:r>
      <w:r w:rsidRPr="33AE58F0">
        <w:rPr>
          <w:rStyle w:val="eop"/>
          <w:rFonts w:ascii="Calibri" w:hAnsi="Calibri" w:cs="Calibri"/>
          <w:sz w:val="22"/>
          <w:szCs w:val="22"/>
        </w:rPr>
        <w:t> Im ersten Schritt soll die Benutzerverwaltung erneuert werden. Hierzu sollen alle User in einer Datenbank erfasst werden. Zum Anlegen der User im Verzeichnisdienst</w:t>
      </w:r>
      <w:r w:rsidR="06B9F42A" w:rsidRPr="33AE58F0">
        <w:rPr>
          <w:rStyle w:val="eop"/>
          <w:rFonts w:ascii="Calibri" w:hAnsi="Calibri" w:cs="Calibri"/>
          <w:sz w:val="22"/>
          <w:szCs w:val="22"/>
        </w:rPr>
        <w:t xml:space="preserve"> </w:t>
      </w:r>
      <w:r w:rsidRPr="33AE58F0">
        <w:rPr>
          <w:rStyle w:val="eop"/>
          <w:rFonts w:ascii="Calibri" w:hAnsi="Calibri" w:cs="Calibri"/>
          <w:sz w:val="22"/>
          <w:szCs w:val="22"/>
        </w:rPr>
        <w:t xml:space="preserve">(LDAP oder </w:t>
      </w:r>
      <w:bookmarkStart w:id="2" w:name="_Int_ZzR2wn3L"/>
      <w:r w:rsidRPr="33AE58F0">
        <w:rPr>
          <w:rStyle w:val="eop"/>
          <w:rFonts w:ascii="Calibri" w:hAnsi="Calibri" w:cs="Calibri"/>
          <w:sz w:val="22"/>
          <w:szCs w:val="22"/>
        </w:rPr>
        <w:t>Active</w:t>
      </w:r>
      <w:bookmarkEnd w:id="2"/>
      <w:r w:rsidRPr="33AE58F0">
        <w:rPr>
          <w:rStyle w:val="eop"/>
          <w:rFonts w:ascii="Calibri" w:hAnsi="Calibri" w:cs="Calibri"/>
          <w:sz w:val="22"/>
          <w:szCs w:val="22"/>
        </w:rPr>
        <w:t xml:space="preserve"> Directory) benötigt der Administrator eine Datei mit Nutzern im JSON-Format.</w:t>
      </w:r>
    </w:p>
    <w:p w14:paraId="11F9760C"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3273A4" w14:textId="77777777" w:rsidR="00BD6357" w:rsidRDefault="00BD6357" w:rsidP="00BD6357">
      <w:pPr>
        <w:pStyle w:val="paragraph"/>
        <w:numPr>
          <w:ilvl w:val="0"/>
          <w:numId w:val="2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Auswahl der Datenbank</w:t>
      </w:r>
      <w:r>
        <w:rPr>
          <w:rStyle w:val="eop"/>
          <w:rFonts w:ascii="Calibri" w:hAnsi="Calibri" w:cs="Calibri"/>
          <w:sz w:val="22"/>
          <w:szCs w:val="22"/>
        </w:rPr>
        <w:t> </w:t>
      </w:r>
    </w:p>
    <w:p w14:paraId="6C8B26C7"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F81BD"/>
          <w:sz w:val="22"/>
          <w:szCs w:val="22"/>
        </w:rPr>
        <w:t>[Machen Sie sich Gedanken zur Auswahl der Datenbank. Gehen Sie dabei auf folgende Punkte ein</w:t>
      </w:r>
      <w:r>
        <w:rPr>
          <w:rStyle w:val="eop"/>
          <w:rFonts w:ascii="Calibri" w:hAnsi="Calibri" w:cs="Calibri"/>
          <w:color w:val="4F81BD"/>
          <w:sz w:val="22"/>
          <w:szCs w:val="22"/>
        </w:rPr>
        <w:t> </w:t>
      </w:r>
    </w:p>
    <w:p w14:paraId="315B9615" w14:textId="77777777" w:rsidR="00BD6357" w:rsidRDefault="00BD6357" w:rsidP="00BD6357">
      <w:pPr>
        <w:pStyle w:val="paragraph"/>
        <w:numPr>
          <w:ilvl w:val="0"/>
          <w:numId w:val="27"/>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Aufbau einer relationalen Datenbank</w:t>
      </w:r>
      <w:r>
        <w:rPr>
          <w:rStyle w:val="eop"/>
          <w:rFonts w:ascii="Calibri" w:hAnsi="Calibri" w:cs="Calibri"/>
          <w:color w:val="4F81BD"/>
          <w:sz w:val="22"/>
          <w:szCs w:val="22"/>
        </w:rPr>
        <w:t> </w:t>
      </w:r>
    </w:p>
    <w:p w14:paraId="21996BC9" w14:textId="35F9B3F8" w:rsidR="00BD6357" w:rsidRDefault="3EB3F21F" w:rsidP="6E334087">
      <w:pPr>
        <w:pStyle w:val="paragraph"/>
        <w:numPr>
          <w:ilvl w:val="0"/>
          <w:numId w:val="27"/>
        </w:numPr>
        <w:spacing w:before="0" w:beforeAutospacing="0" w:after="0" w:afterAutospacing="0"/>
        <w:ind w:left="1080"/>
        <w:textAlignment w:val="baseline"/>
        <w:rPr>
          <w:rFonts w:ascii="Calibri" w:hAnsi="Calibri" w:cs="Calibri"/>
          <w:color w:val="4EA72E"/>
          <w:sz w:val="22"/>
          <w:szCs w:val="22"/>
        </w:rPr>
      </w:pPr>
      <w:bookmarkStart w:id="3" w:name="_Int_zzwj7YPw"/>
      <w:r w:rsidRPr="6E334087">
        <w:rPr>
          <w:rStyle w:val="spellingerror"/>
          <w:rFonts w:ascii="Calibri" w:hAnsi="Calibri" w:cs="Calibri"/>
          <w:color w:val="4F81BD"/>
          <w:sz w:val="22"/>
          <w:szCs w:val="22"/>
        </w:rPr>
        <w:t>Fileshared</w:t>
      </w:r>
      <w:bookmarkEnd w:id="3"/>
      <w:r w:rsidRPr="6E334087">
        <w:rPr>
          <w:rStyle w:val="normaltextrun"/>
          <w:rFonts w:ascii="Calibri" w:hAnsi="Calibri" w:cs="Calibri"/>
          <w:color w:val="4F81BD"/>
          <w:sz w:val="22"/>
          <w:szCs w:val="22"/>
        </w:rPr>
        <w:t> vs. Datenbankserver</w:t>
      </w:r>
      <w:r w:rsidRPr="6E334087">
        <w:rPr>
          <w:rStyle w:val="eop"/>
          <w:rFonts w:ascii="Calibri" w:hAnsi="Calibri" w:cs="Calibri"/>
          <w:color w:val="4F81BD"/>
          <w:sz w:val="22"/>
          <w:szCs w:val="22"/>
        </w:rPr>
        <w:t> </w:t>
      </w:r>
      <w:r w:rsidR="1A275BCE" w:rsidRPr="6E334087">
        <w:rPr>
          <w:rStyle w:val="eop"/>
          <w:rFonts w:ascii="Calibri" w:hAnsi="Calibri" w:cs="Calibri"/>
          <w:color w:val="4F81BD"/>
          <w:sz w:val="22"/>
          <w:szCs w:val="22"/>
        </w:rPr>
        <w:t xml:space="preserve">-&gt; </w:t>
      </w:r>
      <w:r w:rsidR="1A275BCE">
        <w:rPr>
          <w:rStyle w:val="eop"/>
          <w:rFonts w:ascii="Calibri" w:hAnsi="Calibri" w:cs="Calibri"/>
          <w:color w:val="4EA72E"/>
          <w:sz w:val="22"/>
          <w:szCs w:val="22"/>
        </w:rPr>
        <w:t>Datenbankserver für zeitkritische Situationen</w:t>
      </w:r>
    </w:p>
    <w:p w14:paraId="15C8D4CA" w14:textId="61A10693" w:rsidR="00BD6357" w:rsidRDefault="3EB3F21F" w:rsidP="6E334087">
      <w:pPr>
        <w:pStyle w:val="paragraph"/>
        <w:numPr>
          <w:ilvl w:val="0"/>
          <w:numId w:val="27"/>
        </w:numPr>
        <w:spacing w:before="0" w:beforeAutospacing="0" w:after="0" w:afterAutospacing="0"/>
        <w:ind w:left="1080"/>
        <w:textAlignment w:val="baseline"/>
        <w:rPr>
          <w:rFonts w:ascii="Calibri" w:hAnsi="Calibri" w:cs="Calibri"/>
          <w:sz w:val="22"/>
          <w:szCs w:val="22"/>
        </w:rPr>
      </w:pPr>
      <w:r w:rsidRPr="6E334087">
        <w:rPr>
          <w:rStyle w:val="normaltextrun"/>
          <w:rFonts w:ascii="Calibri" w:hAnsi="Calibri" w:cs="Calibri"/>
          <w:color w:val="4F81BD"/>
          <w:sz w:val="22"/>
          <w:szCs w:val="22"/>
        </w:rPr>
        <w:t>Nicht technische Kriterien der Beschaffung</w:t>
      </w:r>
      <w:r w:rsidRPr="6E334087">
        <w:rPr>
          <w:rStyle w:val="eop"/>
          <w:rFonts w:ascii="Calibri" w:hAnsi="Calibri" w:cs="Calibri"/>
          <w:color w:val="4F81BD"/>
          <w:sz w:val="22"/>
          <w:szCs w:val="22"/>
        </w:rPr>
        <w:t> </w:t>
      </w:r>
      <w:r w:rsidR="37E61771" w:rsidRPr="6E334087">
        <w:rPr>
          <w:rStyle w:val="eop"/>
          <w:rFonts w:ascii="Calibri" w:hAnsi="Calibri" w:cs="Calibri"/>
          <w:color w:val="4F81BD"/>
          <w:sz w:val="22"/>
          <w:szCs w:val="22"/>
        </w:rPr>
        <w:t xml:space="preserve">-&gt; </w:t>
      </w:r>
      <w:r w:rsidR="37E61771" w:rsidRPr="6E334087">
        <w:rPr>
          <w:rStyle w:val="eop"/>
          <w:rFonts w:ascii="Calibri" w:hAnsi="Calibri" w:cs="Calibri"/>
          <w:color w:val="00B050"/>
          <w:sz w:val="22"/>
          <w:szCs w:val="22"/>
        </w:rPr>
        <w:t>Schulung zum Tool</w:t>
      </w:r>
    </w:p>
    <w:p w14:paraId="549809E5"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67C07F17" w14:textId="77777777" w:rsidR="00BD6357" w:rsidRDefault="00BD6357" w:rsidP="00BD6357">
      <w:pPr>
        <w:pStyle w:val="paragraph"/>
        <w:numPr>
          <w:ilvl w:val="0"/>
          <w:numId w:val="28"/>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Ermittlung und Beschreibung der notwendigen Daten</w:t>
      </w:r>
      <w:r>
        <w:rPr>
          <w:rStyle w:val="eop"/>
          <w:rFonts w:ascii="Calibri" w:hAnsi="Calibri" w:cs="Calibri"/>
          <w:sz w:val="22"/>
          <w:szCs w:val="22"/>
        </w:rPr>
        <w:t> </w:t>
      </w:r>
    </w:p>
    <w:p w14:paraId="5ED87A95" w14:textId="64C6CEDC" w:rsidR="00BD6357" w:rsidRDefault="3EB3F21F" w:rsidP="6E334087">
      <w:pPr>
        <w:pStyle w:val="paragraph"/>
        <w:numPr>
          <w:ilvl w:val="0"/>
          <w:numId w:val="29"/>
        </w:numPr>
        <w:spacing w:before="0" w:beforeAutospacing="0" w:after="0" w:afterAutospacing="0"/>
        <w:ind w:left="1080"/>
        <w:textAlignment w:val="baseline"/>
        <w:rPr>
          <w:rFonts w:ascii="Calibri" w:hAnsi="Calibri" w:cs="Calibri"/>
          <w:sz w:val="22"/>
          <w:szCs w:val="22"/>
        </w:rPr>
      </w:pPr>
      <w:r w:rsidRPr="6E334087">
        <w:rPr>
          <w:rStyle w:val="normaltextrun"/>
          <w:rFonts w:ascii="Calibri" w:hAnsi="Calibri" w:cs="Calibri"/>
          <w:color w:val="4F81BD"/>
          <w:sz w:val="22"/>
          <w:szCs w:val="22"/>
        </w:rPr>
        <w:t>Überlegen Sie sich aus welchen Quellen Sie die im Unternehmen verwendeten Daten erhalten können</w:t>
      </w:r>
      <w:r w:rsidRPr="6E334087">
        <w:rPr>
          <w:rStyle w:val="eop"/>
          <w:rFonts w:ascii="Calibri" w:hAnsi="Calibri" w:cs="Calibri"/>
          <w:color w:val="4F81BD"/>
          <w:sz w:val="22"/>
          <w:szCs w:val="22"/>
        </w:rPr>
        <w:t> </w:t>
      </w:r>
      <w:r w:rsidR="74D4E4AB" w:rsidRPr="6E334087">
        <w:rPr>
          <w:rStyle w:val="eop"/>
          <w:rFonts w:ascii="Calibri" w:hAnsi="Calibri" w:cs="Calibri"/>
          <w:color w:val="4F81BD"/>
          <w:sz w:val="22"/>
          <w:szCs w:val="22"/>
        </w:rPr>
        <w:t xml:space="preserve">-&gt; </w:t>
      </w:r>
      <w:r w:rsidR="74D4E4AB">
        <w:rPr>
          <w:rStyle w:val="eop"/>
          <w:rFonts w:ascii="Calibri" w:hAnsi="Calibri" w:cs="Calibri"/>
          <w:color w:val="4EA72E"/>
          <w:sz w:val="22"/>
          <w:szCs w:val="22"/>
        </w:rPr>
        <w:t>Datenbankserver</w:t>
      </w:r>
    </w:p>
    <w:p w14:paraId="31E38F2E" w14:textId="77777777" w:rsidR="00BD6357" w:rsidRDefault="00BD6357" w:rsidP="00BD6357">
      <w:pPr>
        <w:pStyle w:val="paragraph"/>
        <w:numPr>
          <w:ilvl w:val="0"/>
          <w:numId w:val="2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Machen Sie sich mit der Beschreibung der Daten mit Hilfe von ER-Modellen vertraut</w:t>
      </w:r>
      <w:r>
        <w:rPr>
          <w:rStyle w:val="eop"/>
          <w:rFonts w:ascii="Calibri" w:hAnsi="Calibri" w:cs="Calibri"/>
          <w:color w:val="4F81BD"/>
          <w:sz w:val="22"/>
          <w:szCs w:val="22"/>
        </w:rPr>
        <w:t> </w:t>
      </w:r>
    </w:p>
    <w:p w14:paraId="01F8A484"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3ACC1666" w14:textId="77777777" w:rsidR="00BD6357" w:rsidRDefault="00BD6357" w:rsidP="00BD6357">
      <w:pPr>
        <w:pStyle w:val="paragraph"/>
        <w:numPr>
          <w:ilvl w:val="0"/>
          <w:numId w:val="3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Überführung der Daten in eine Datenbank</w:t>
      </w:r>
      <w:r>
        <w:rPr>
          <w:rStyle w:val="eop"/>
          <w:rFonts w:ascii="Calibri" w:hAnsi="Calibri" w:cs="Calibri"/>
          <w:sz w:val="22"/>
          <w:szCs w:val="22"/>
        </w:rPr>
        <w:t> </w:t>
      </w:r>
    </w:p>
    <w:p w14:paraId="4284149C" w14:textId="77777777" w:rsidR="00BD6357" w:rsidRDefault="00BD6357" w:rsidP="00BD6357">
      <w:pPr>
        <w:pStyle w:val="paragraph"/>
        <w:numPr>
          <w:ilvl w:val="0"/>
          <w:numId w:val="3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Installieren Sie die Datenbank</w:t>
      </w:r>
      <w:r>
        <w:rPr>
          <w:rStyle w:val="eop"/>
          <w:rFonts w:ascii="Calibri" w:hAnsi="Calibri" w:cs="Calibri"/>
          <w:color w:val="4F81BD"/>
          <w:sz w:val="22"/>
          <w:szCs w:val="22"/>
        </w:rPr>
        <w:t> </w:t>
      </w:r>
    </w:p>
    <w:p w14:paraId="60176F13" w14:textId="77777777" w:rsidR="00BD6357" w:rsidRDefault="00BD6357" w:rsidP="33AE58F0">
      <w:pPr>
        <w:pStyle w:val="paragraph"/>
        <w:numPr>
          <w:ilvl w:val="0"/>
          <w:numId w:val="31"/>
        </w:numPr>
        <w:spacing w:before="0" w:beforeAutospacing="0" w:after="0" w:afterAutospacing="0"/>
        <w:ind w:left="1080"/>
        <w:textAlignment w:val="baseline"/>
        <w:rPr>
          <w:rFonts w:ascii="Calibri" w:hAnsi="Calibri" w:cs="Calibri"/>
          <w:sz w:val="22"/>
          <w:szCs w:val="22"/>
        </w:rPr>
      </w:pPr>
      <w:r w:rsidRPr="33AE58F0">
        <w:rPr>
          <w:rStyle w:val="normaltextrun"/>
          <w:rFonts w:ascii="Calibri" w:hAnsi="Calibri" w:cs="Calibri"/>
          <w:color w:val="4F81BD"/>
          <w:sz w:val="22"/>
          <w:szCs w:val="22"/>
        </w:rPr>
        <w:t>Überführen Sie das ER-Modell in ein </w:t>
      </w:r>
      <w:bookmarkStart w:id="4" w:name="_Int_Jup6VmHT"/>
      <w:r w:rsidRPr="33AE58F0">
        <w:rPr>
          <w:rStyle w:val="spellingerror"/>
          <w:rFonts w:ascii="Calibri" w:hAnsi="Calibri" w:cs="Calibri"/>
          <w:color w:val="4F81BD"/>
          <w:sz w:val="22"/>
          <w:szCs w:val="22"/>
        </w:rPr>
        <w:t>Relationenmodell</w:t>
      </w:r>
      <w:bookmarkEnd w:id="4"/>
      <w:r w:rsidRPr="33AE58F0">
        <w:rPr>
          <w:rStyle w:val="normaltextrun"/>
          <w:rFonts w:ascii="Calibri" w:hAnsi="Calibri" w:cs="Calibri"/>
          <w:color w:val="4F81BD"/>
          <w:sz w:val="22"/>
          <w:szCs w:val="22"/>
        </w:rPr>
        <w:t> und setzen Sie es mit Hilfe eines Administrationstools in der Datenbank um</w:t>
      </w:r>
      <w:r w:rsidRPr="33AE58F0">
        <w:rPr>
          <w:rStyle w:val="eop"/>
          <w:rFonts w:ascii="Calibri" w:hAnsi="Calibri" w:cs="Calibri"/>
          <w:color w:val="4F81BD"/>
          <w:sz w:val="22"/>
          <w:szCs w:val="22"/>
        </w:rPr>
        <w:t> </w:t>
      </w:r>
    </w:p>
    <w:p w14:paraId="7E0D13E6"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56C16340" w14:textId="77777777" w:rsidR="00BD6357" w:rsidRDefault="00BD6357" w:rsidP="00BD6357">
      <w:pPr>
        <w:pStyle w:val="paragraph"/>
        <w:numPr>
          <w:ilvl w:val="0"/>
          <w:numId w:val="3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Arbeit mit Daten </w:t>
      </w:r>
      <w:r>
        <w:rPr>
          <w:rStyle w:val="eop"/>
          <w:rFonts w:ascii="Calibri" w:hAnsi="Calibri" w:cs="Calibri"/>
          <w:sz w:val="22"/>
          <w:szCs w:val="22"/>
        </w:rPr>
        <w:t> </w:t>
      </w:r>
    </w:p>
    <w:p w14:paraId="54098276" w14:textId="50B0FECF" w:rsidR="00BD6357" w:rsidRDefault="00BD6357" w:rsidP="00BD6357">
      <w:pPr>
        <w:pStyle w:val="paragraph"/>
        <w:numPr>
          <w:ilvl w:val="0"/>
          <w:numId w:val="3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Machen Sie sich mit SQL als DML (Data Manipulation Language) vertraut</w:t>
      </w:r>
      <w:r>
        <w:rPr>
          <w:rStyle w:val="eop"/>
          <w:rFonts w:ascii="Calibri" w:hAnsi="Calibri" w:cs="Calibri"/>
          <w:color w:val="4F81BD"/>
          <w:sz w:val="22"/>
          <w:szCs w:val="22"/>
        </w:rPr>
        <w:t> </w:t>
      </w:r>
    </w:p>
    <w:p w14:paraId="0BDEDE82" w14:textId="78EEB6F7" w:rsidR="00BD6357" w:rsidRDefault="00BD6357" w:rsidP="00BD6357">
      <w:pPr>
        <w:pStyle w:val="paragraph"/>
        <w:numPr>
          <w:ilvl w:val="0"/>
          <w:numId w:val="3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Machen Sie sich mit SQL als DDL (Data Definition Language) vertraut</w:t>
      </w:r>
      <w:r>
        <w:rPr>
          <w:rStyle w:val="eop"/>
          <w:rFonts w:ascii="Calibri" w:hAnsi="Calibri" w:cs="Calibri"/>
          <w:color w:val="4F81BD"/>
          <w:sz w:val="22"/>
          <w:szCs w:val="22"/>
        </w:rPr>
        <w:t> </w:t>
      </w:r>
    </w:p>
    <w:p w14:paraId="000ADB73"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3B91836C" w14:textId="77777777" w:rsidR="00BD6357" w:rsidRDefault="00BD6357" w:rsidP="00BD6357">
      <w:pPr>
        <w:pStyle w:val="paragraph"/>
        <w:numPr>
          <w:ilvl w:val="0"/>
          <w:numId w:val="3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Anbindung der Daten an andere Systeme</w:t>
      </w:r>
      <w:r>
        <w:rPr>
          <w:rStyle w:val="eop"/>
          <w:rFonts w:ascii="Calibri" w:hAnsi="Calibri" w:cs="Calibri"/>
          <w:sz w:val="22"/>
          <w:szCs w:val="22"/>
        </w:rPr>
        <w:t> </w:t>
      </w:r>
    </w:p>
    <w:p w14:paraId="586BAC5D" w14:textId="77777777" w:rsidR="00BD6357" w:rsidRDefault="00BD6357" w:rsidP="00BD6357">
      <w:pPr>
        <w:pStyle w:val="paragraph"/>
        <w:numPr>
          <w:ilvl w:val="0"/>
          <w:numId w:val="3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Machen Sie sich mit dem Zugriff auf eine Datenbank mit Hilfe von C# vertraut</w:t>
      </w:r>
      <w:r>
        <w:rPr>
          <w:rStyle w:val="eop"/>
          <w:rFonts w:ascii="Calibri" w:hAnsi="Calibri" w:cs="Calibri"/>
          <w:color w:val="4F81BD"/>
          <w:sz w:val="22"/>
          <w:szCs w:val="22"/>
        </w:rPr>
        <w:t> </w:t>
      </w:r>
    </w:p>
    <w:p w14:paraId="35C04301" w14:textId="77777777" w:rsidR="00BD6357" w:rsidRDefault="00BD6357" w:rsidP="00BD6357">
      <w:pPr>
        <w:pStyle w:val="paragraph"/>
        <w:numPr>
          <w:ilvl w:val="0"/>
          <w:numId w:val="3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Entwickeln Sie einen Demonstrationsprototypen für eine ausgewählte Themenstellung</w:t>
      </w:r>
      <w:r>
        <w:rPr>
          <w:rStyle w:val="eop"/>
          <w:rFonts w:ascii="Calibri" w:hAnsi="Calibri" w:cs="Calibri"/>
          <w:color w:val="4F81BD"/>
          <w:sz w:val="22"/>
          <w:szCs w:val="22"/>
        </w:rPr>
        <w:t> </w:t>
      </w:r>
    </w:p>
    <w:p w14:paraId="2BD74153"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7BF1DD53" w14:textId="77777777" w:rsidR="00BD6357" w:rsidRDefault="00BD6357" w:rsidP="00BD6357">
      <w:pPr>
        <w:pStyle w:val="paragraph"/>
        <w:numPr>
          <w:ilvl w:val="0"/>
          <w:numId w:val="3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Datenbankadministration</w:t>
      </w:r>
      <w:r>
        <w:rPr>
          <w:rStyle w:val="eop"/>
          <w:rFonts w:ascii="Calibri" w:hAnsi="Calibri" w:cs="Calibri"/>
          <w:sz w:val="22"/>
          <w:szCs w:val="22"/>
        </w:rPr>
        <w:t> </w:t>
      </w:r>
    </w:p>
    <w:p w14:paraId="08C4A0A2" w14:textId="77777777" w:rsidR="00BD6357" w:rsidRDefault="00BD6357" w:rsidP="00BD6357">
      <w:pPr>
        <w:pStyle w:val="paragraph"/>
        <w:numPr>
          <w:ilvl w:val="0"/>
          <w:numId w:val="37"/>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Machen Sie sich mit Backup und Restore der Datenbank vertraut</w:t>
      </w:r>
      <w:r>
        <w:rPr>
          <w:rStyle w:val="eop"/>
          <w:rFonts w:ascii="Calibri" w:hAnsi="Calibri" w:cs="Calibri"/>
          <w:color w:val="4F81BD"/>
          <w:sz w:val="22"/>
          <w:szCs w:val="22"/>
        </w:rPr>
        <w:t> </w:t>
      </w:r>
    </w:p>
    <w:p w14:paraId="7A53147B" w14:textId="77777777" w:rsidR="00BD6357" w:rsidRDefault="00BD6357" w:rsidP="00BD6357">
      <w:pPr>
        <w:pStyle w:val="paragraph"/>
        <w:numPr>
          <w:ilvl w:val="0"/>
          <w:numId w:val="37"/>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Untersuchen Sie die Möglichkeiten zur Rechteverwaltung in der Datenbank</w:t>
      </w:r>
      <w:r>
        <w:rPr>
          <w:rStyle w:val="eop"/>
          <w:rFonts w:ascii="Calibri" w:hAnsi="Calibri" w:cs="Calibri"/>
          <w:color w:val="4F81BD"/>
          <w:sz w:val="22"/>
          <w:szCs w:val="22"/>
        </w:rPr>
        <w:t> </w:t>
      </w:r>
    </w:p>
    <w:p w14:paraId="6045A446" w14:textId="77777777" w:rsidR="00BD6357" w:rsidRDefault="00BD6357" w:rsidP="00BD6357">
      <w:pPr>
        <w:pStyle w:val="paragraph"/>
        <w:numPr>
          <w:ilvl w:val="0"/>
          <w:numId w:val="37"/>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color w:val="4F81BD"/>
          <w:sz w:val="22"/>
          <w:szCs w:val="22"/>
        </w:rPr>
        <w:t>Prüfen Sie die Möglichkeiten der Datenbank zur Umsetzung 'Referenzieller Integrität'</w:t>
      </w:r>
      <w:r>
        <w:rPr>
          <w:rStyle w:val="eop"/>
          <w:rFonts w:ascii="Calibri" w:hAnsi="Calibri" w:cs="Calibri"/>
          <w:color w:val="4F81BD"/>
          <w:sz w:val="22"/>
          <w:szCs w:val="22"/>
        </w:rPr>
        <w:t> </w:t>
      </w:r>
    </w:p>
    <w:p w14:paraId="6ABBF95A" w14:textId="77777777" w:rsidR="00BD6357" w:rsidRDefault="00BD6357" w:rsidP="00BD635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F81BD"/>
          <w:sz w:val="22"/>
          <w:szCs w:val="22"/>
        </w:rPr>
        <w:t> </w:t>
      </w:r>
    </w:p>
    <w:p w14:paraId="4859EF6D" w14:textId="77777777" w:rsidR="00BD6357" w:rsidRPr="00303640" w:rsidRDefault="00BD6357" w:rsidP="00BD6357">
      <w:pPr>
        <w:rPr>
          <w:b/>
          <w:bCs/>
          <w:vertAlign w:val="superscript"/>
        </w:rPr>
      </w:pPr>
    </w:p>
    <w:p w14:paraId="3D42FA7F" w14:textId="14AE5570" w:rsidR="00871600" w:rsidRDefault="00105791" w:rsidP="00BD6357">
      <w:r>
        <w:t>Fragen:</w:t>
      </w:r>
    </w:p>
    <w:p w14:paraId="32B31BD8" w14:textId="5D1ADF38" w:rsidR="00105791" w:rsidRDefault="00DD6314" w:rsidP="00105791">
      <w:pPr>
        <w:numPr>
          <w:ilvl w:val="0"/>
          <w:numId w:val="47"/>
        </w:numPr>
      </w:pPr>
      <w:r>
        <w:t>Was genau macht das Unternehmen</w:t>
      </w:r>
    </w:p>
    <w:p w14:paraId="6D26EDE9" w14:textId="03EFA28B" w:rsidR="00DD6314" w:rsidRDefault="00DD6314" w:rsidP="00DD6314">
      <w:pPr>
        <w:numPr>
          <w:ilvl w:val="1"/>
          <w:numId w:val="47"/>
        </w:numPr>
      </w:pPr>
      <w:r>
        <w:t>Brauche das Unternehmen eine Webseite?</w:t>
      </w:r>
    </w:p>
    <w:p w14:paraId="4D55FFB8" w14:textId="083B88AF" w:rsidR="00DD6314" w:rsidRDefault="00191424" w:rsidP="00DD6314">
      <w:pPr>
        <w:numPr>
          <w:ilvl w:val="0"/>
          <w:numId w:val="47"/>
        </w:numPr>
      </w:pPr>
      <w:r>
        <w:t>Brauchen wir „Internet“ / NAT</w:t>
      </w:r>
    </w:p>
    <w:p w14:paraId="2338B1DE" w14:textId="619B5AD6" w:rsidR="00191424" w:rsidRDefault="00F26544" w:rsidP="00DD6314">
      <w:pPr>
        <w:numPr>
          <w:ilvl w:val="0"/>
          <w:numId w:val="47"/>
        </w:numPr>
      </w:pPr>
      <w:r>
        <w:t>Wo soll das dann tatsächlich umgesetzt werden?</w:t>
      </w:r>
    </w:p>
    <w:p w14:paraId="674279E3" w14:textId="501AA3E6" w:rsidR="00F26544" w:rsidRDefault="00F26544" w:rsidP="00DD6314">
      <w:pPr>
        <w:numPr>
          <w:ilvl w:val="0"/>
          <w:numId w:val="47"/>
        </w:numPr>
      </w:pPr>
      <w:r>
        <w:t>Liegt an dem Gebäude Glasfaser an?</w:t>
      </w:r>
    </w:p>
    <w:p w14:paraId="693A4D2F" w14:textId="529DA760" w:rsidR="00F26544" w:rsidRDefault="00F26544" w:rsidP="00E03015">
      <w:pPr>
        <w:numPr>
          <w:ilvl w:val="0"/>
          <w:numId w:val="47"/>
        </w:numPr>
      </w:pPr>
      <w:r>
        <w:t xml:space="preserve">Gehören </w:t>
      </w:r>
      <w:r w:rsidR="00745D55">
        <w:t>Teil</w:t>
      </w:r>
      <w:r>
        <w:t xml:space="preserve"> 1 und 2 zu</w:t>
      </w:r>
      <w:r w:rsidR="00745D55">
        <w:t>r selben Aufgabe</w:t>
      </w:r>
      <w:r>
        <w:t>?</w:t>
      </w:r>
    </w:p>
    <w:p w14:paraId="768671D9" w14:textId="7F2C7F31" w:rsidR="33AE58F0" w:rsidRDefault="3BAF86DD" w:rsidP="33AE58F0">
      <w:pPr>
        <w:numPr>
          <w:ilvl w:val="0"/>
          <w:numId w:val="47"/>
        </w:numPr>
      </w:pPr>
      <w:r>
        <w:t xml:space="preserve">Größe der Speicherkapazitäten </w:t>
      </w:r>
      <w:r w:rsidR="2A250C4C">
        <w:t>des Netzlaufwerks</w:t>
      </w:r>
      <w:r w:rsidR="3011BCB3">
        <w:t xml:space="preserve"> -&gt; Backups?</w:t>
      </w:r>
    </w:p>
    <w:p w14:paraId="384C3620" w14:textId="0FF992B0" w:rsidR="6E334087" w:rsidRDefault="6E334087" w:rsidP="6E334087"/>
    <w:p w14:paraId="5EABADE4" w14:textId="329A8054" w:rsidR="6E334087" w:rsidRDefault="6E334087" w:rsidP="6E334087"/>
    <w:p w14:paraId="495D3377" w14:textId="4C091354" w:rsidR="6E334087" w:rsidRDefault="6E334087" w:rsidP="6E334087"/>
    <w:p w14:paraId="6C905DAE" w14:textId="29937D51" w:rsidR="6E334087" w:rsidRDefault="6E334087" w:rsidP="6E334087"/>
    <w:p w14:paraId="71896438" w14:textId="359CE771" w:rsidR="6E334087" w:rsidRDefault="6E334087" w:rsidP="6E334087"/>
    <w:p w14:paraId="34EBD8B4" w14:textId="5518313E" w:rsidR="6E334087" w:rsidRDefault="6E334087" w:rsidP="6E334087"/>
    <w:p w14:paraId="2C444848" w14:textId="3CA3C97A" w:rsidR="4D5DE401" w:rsidRDefault="4D5DE401" w:rsidP="6E334087">
      <w:bookmarkStart w:id="5" w:name="_Int_EFB1iXYr"/>
      <w:r>
        <w:t>Requirements</w:t>
      </w:r>
      <w:bookmarkEnd w:id="5"/>
      <w:r>
        <w:t>:</w:t>
      </w:r>
    </w:p>
    <w:p w14:paraId="42E6BF82" w14:textId="65D6C26A" w:rsidR="3A469309" w:rsidRDefault="3A469309" w:rsidP="6E334087">
      <w:r>
        <w:lastRenderedPageBreak/>
        <w:t>2 Etagen je 200qm,</w:t>
      </w:r>
    </w:p>
    <w:p w14:paraId="203B6EBE" w14:textId="6D7E7863" w:rsidR="370C2B4A" w:rsidRDefault="370C2B4A" w:rsidP="6E334087">
      <w:r>
        <w:t xml:space="preserve">Laptops für </w:t>
      </w:r>
      <w:r w:rsidR="3A469309">
        <w:t>Mitarbeiter</w:t>
      </w:r>
      <w:r w:rsidR="2830A1BA">
        <w:t xml:space="preserve"> - </w:t>
      </w:r>
      <w:r w:rsidR="3A469309">
        <w:t>LAN mit Docking Station</w:t>
      </w:r>
      <w:r w:rsidR="3D72C1AE">
        <w:t xml:space="preserve"> (per LAN angebunden)</w:t>
      </w:r>
      <w:r w:rsidR="3A469309">
        <w:t>,</w:t>
      </w:r>
    </w:p>
    <w:p w14:paraId="65611762" w14:textId="7C9DD959" w:rsidR="60BC3563" w:rsidRDefault="60BC3563" w:rsidP="6E334087">
      <w:r>
        <w:t>WLAN für Gäste in Besprechungsräumen</w:t>
      </w:r>
      <w:r w:rsidR="3215B918">
        <w:t xml:space="preserve"> direkte Verbindung mit Internet (nicht im Intranetz)</w:t>
      </w:r>
      <w:r>
        <w:t xml:space="preserve">, </w:t>
      </w:r>
    </w:p>
    <w:p w14:paraId="3EF016A4" w14:textId="0774DD84" w:rsidR="60BC3563" w:rsidRDefault="60BC3563" w:rsidP="6E334087">
      <w:r>
        <w:t xml:space="preserve">Budget: 75k €, </w:t>
      </w:r>
    </w:p>
    <w:p w14:paraId="55CD2699" w14:textId="2F8C223C" w:rsidR="50911B62" w:rsidRDefault="50911B62" w:rsidP="6E334087">
      <w:r>
        <w:t>Räumlichkeiten vorh</w:t>
      </w:r>
      <w:r w:rsidR="2048DAD9">
        <w:t>a</w:t>
      </w:r>
      <w:r>
        <w:t xml:space="preserve">nden (E1, E2, Serverraum), </w:t>
      </w:r>
    </w:p>
    <w:p w14:paraId="4E917C3D" w14:textId="042FBF49" w:rsidR="50911B62" w:rsidRDefault="11116C00" w:rsidP="6E334087">
      <w:r>
        <w:t>Wir brauchen:</w:t>
      </w:r>
      <w:r w:rsidR="50911B62">
        <w:t xml:space="preserve"> (Se</w:t>
      </w:r>
      <w:r w:rsidR="3455F5AD">
        <w:t xml:space="preserve">rver, </w:t>
      </w:r>
      <w:r w:rsidR="0BA01AC9">
        <w:t xml:space="preserve">2 Switches, Router, </w:t>
      </w:r>
      <w:r w:rsidR="3455F5AD">
        <w:t>Docking-</w:t>
      </w:r>
      <w:r w:rsidR="094C9396">
        <w:t>Station</w:t>
      </w:r>
      <w:r w:rsidR="6E0B7168">
        <w:t xml:space="preserve">, Storage Server für Tausch-Laufwerk, </w:t>
      </w:r>
      <w:r w:rsidR="2B295D49">
        <w:t>Datenbank-</w:t>
      </w:r>
      <w:r w:rsidR="6E0B7168">
        <w:t>Server</w:t>
      </w:r>
      <w:r w:rsidR="50911B62">
        <w:t>)</w:t>
      </w:r>
      <w:r w:rsidR="380F7E0D">
        <w:t xml:space="preserve">, </w:t>
      </w:r>
    </w:p>
    <w:p w14:paraId="110A813A" w14:textId="4DCAF64E" w:rsidR="380F7E0D" w:rsidRDefault="380F7E0D" w:rsidP="6E334087">
      <w:r>
        <w:t>Uniformer Datenaustausch mit Netzwerkspeicher (kleine K</w:t>
      </w:r>
      <w:r w:rsidR="6A5B10A1">
        <w:t>apazität &lt; 1TB)</w:t>
      </w:r>
      <w:r w:rsidR="59953684">
        <w:t xml:space="preserve"> soll abgeschaff</w:t>
      </w:r>
      <w:r w:rsidR="1B5E7E47">
        <w:t>t</w:t>
      </w:r>
      <w:r w:rsidR="59953684">
        <w:t xml:space="preserve"> werden -&gt; ersetzt durch Datenbankstruktur</w:t>
      </w:r>
      <w:r w:rsidR="248DD5AA">
        <w:t xml:space="preserve">, </w:t>
      </w:r>
    </w:p>
    <w:p w14:paraId="17034D8B" w14:textId="7D515C27" w:rsidR="248DD5AA" w:rsidRDefault="248DD5AA" w:rsidP="6E334087">
      <w:r>
        <w:t xml:space="preserve">eventuelles Schulungs-Environment bei Expansion (Zukunftssicher ausbauen), </w:t>
      </w:r>
    </w:p>
    <w:p w14:paraId="2BB03965" w14:textId="1C8F8E11" w:rsidR="02D85646" w:rsidRDefault="02D85646" w:rsidP="6E334087">
      <w:r>
        <w:t>Drei Netze (Beschaffung, Verwaltung, Technik) - mehr Netze in Zukunft, Enterprise Router + Switch nötig, Größe des Netzes</w:t>
      </w:r>
      <w:r w:rsidR="566D0D24">
        <w:t>:</w:t>
      </w:r>
      <w:r w:rsidR="0A22A4A3">
        <w:t xml:space="preserve"> </w:t>
      </w:r>
      <w:r w:rsidR="298427F5">
        <w:t>ö</w:t>
      </w:r>
      <w:r w:rsidR="0A22A4A3">
        <w:t>ffen</w:t>
      </w:r>
      <w:r w:rsidR="29F5B9DB">
        <w:t>t</w:t>
      </w:r>
      <w:r w:rsidR="0A22A4A3">
        <w:t>liche IP und Maske</w:t>
      </w:r>
      <w:r w:rsidR="38DC12F2">
        <w:t>,</w:t>
      </w:r>
      <w:r w:rsidR="566D0D24">
        <w:t xml:space="preserve"> </w:t>
      </w:r>
    </w:p>
    <w:p w14:paraId="757DB631" w14:textId="63C28164" w:rsidR="18BCA793" w:rsidRDefault="18BCA793" w:rsidP="6E334087">
      <w:r>
        <w:t>Besorgung von Endgeräten nötig</w:t>
      </w:r>
      <w:r w:rsidR="1A84F7B2">
        <w:t>,</w:t>
      </w:r>
    </w:p>
    <w:p w14:paraId="6D16F90D" w14:textId="5DC62BEE" w:rsidR="1A84F7B2" w:rsidRDefault="1A84F7B2" w:rsidP="6E334087">
      <w:r>
        <w:t>Glasfaser möglich für Internetverbindung (muss bestellt werden bei ISP</w:t>
      </w:r>
      <w:r w:rsidR="79D76A4A">
        <w:t>, so planen, dass erst Kupfer und dann zu späterem Zeitpunkt Glasfaser geht (ISP zu Intern)</w:t>
      </w:r>
      <w:r>
        <w:t>),</w:t>
      </w:r>
      <w:r w:rsidR="5998A58D">
        <w:t xml:space="preserve"> </w:t>
      </w:r>
    </w:p>
    <w:p w14:paraId="5BB41C99" w14:textId="731DEB98" w:rsidR="5998A58D" w:rsidRPr="003F5205" w:rsidRDefault="5998A58D" w:rsidP="6E334087">
      <w:pPr>
        <w:rPr>
          <w:lang w:val="en-US"/>
        </w:rPr>
      </w:pPr>
      <w:r w:rsidRPr="003F5205">
        <w:rPr>
          <w:lang w:val="en-US"/>
        </w:rPr>
        <w:t xml:space="preserve">VPN wegen </w:t>
      </w:r>
      <w:proofErr w:type="spellStart"/>
      <w:r w:rsidRPr="003F5205">
        <w:rPr>
          <w:lang w:val="en-US"/>
        </w:rPr>
        <w:t>Homeoffice</w:t>
      </w:r>
      <w:proofErr w:type="spellEnd"/>
      <w:r w:rsidR="45D1A740" w:rsidRPr="003F5205">
        <w:rPr>
          <w:lang w:val="en-US"/>
        </w:rPr>
        <w:t>,</w:t>
      </w:r>
      <w:r w:rsidR="689F062E" w:rsidRPr="003F5205">
        <w:rPr>
          <w:lang w:val="en-US"/>
        </w:rPr>
        <w:t xml:space="preserve"> Active-Directory für </w:t>
      </w:r>
      <w:proofErr w:type="spellStart"/>
      <w:r w:rsidR="689F062E" w:rsidRPr="003F5205">
        <w:rPr>
          <w:lang w:val="en-US"/>
        </w:rPr>
        <w:t>Homeoffice</w:t>
      </w:r>
      <w:proofErr w:type="spellEnd"/>
      <w:r w:rsidR="689F062E" w:rsidRPr="003F5205">
        <w:rPr>
          <w:lang w:val="en-US"/>
        </w:rPr>
        <w:t xml:space="preserve"> und </w:t>
      </w:r>
    </w:p>
    <w:p w14:paraId="71BE875A" w14:textId="7367DF84" w:rsidR="1970D5B4" w:rsidRDefault="1970D5B4" w:rsidP="6E334087">
      <w:r>
        <w:t>Alle Mitarbeiter (alt und neu) erhalten neue Endgeräte,</w:t>
      </w:r>
    </w:p>
    <w:p w14:paraId="39990C3E" w14:textId="537D94CB" w:rsidR="1970D5B4" w:rsidRDefault="1970D5B4" w:rsidP="6E334087">
      <w:r>
        <w:t>IP-Telefonie für jeden Arbeitsplatz (~</w:t>
      </w:r>
      <w:r w:rsidR="74C9D305">
        <w:t>3</w:t>
      </w:r>
      <w:r>
        <w:t>0</w:t>
      </w:r>
      <w:r w:rsidR="7B306969">
        <w:t>, in Zukunft evtl. ~50</w:t>
      </w:r>
      <w:r>
        <w:t>),</w:t>
      </w:r>
    </w:p>
    <w:p w14:paraId="24E219DD" w14:textId="2D039169" w:rsidR="630AA034" w:rsidRDefault="630AA034" w:rsidP="6E334087">
      <w:r>
        <w:t>Verwaltungssoftware als separate Datenbank (JSON-Datei) kein LDAP, AD,</w:t>
      </w:r>
    </w:p>
    <w:p w14:paraId="13CBA1E5" w14:textId="11F897BC" w:rsidR="4EA60D73" w:rsidRDefault="4EA60D73" w:rsidP="6E334087">
      <w:r>
        <w:t>In der DB:</w:t>
      </w:r>
    </w:p>
    <w:p w14:paraId="321D347C" w14:textId="1A515B1D" w:rsidR="4EA60D73" w:rsidRDefault="4EA60D73" w:rsidP="6E334087">
      <w:pPr>
        <w:pStyle w:val="ListParagraph"/>
        <w:numPr>
          <w:ilvl w:val="0"/>
          <w:numId w:val="1"/>
        </w:numPr>
      </w:pPr>
      <w:r>
        <w:t>Person</w:t>
      </w:r>
    </w:p>
    <w:p w14:paraId="0E95D8D3" w14:textId="5F062623" w:rsidR="4EA60D73" w:rsidRDefault="4EA60D73" w:rsidP="6E334087">
      <w:pPr>
        <w:pStyle w:val="ListParagraph"/>
        <w:numPr>
          <w:ilvl w:val="0"/>
          <w:numId w:val="1"/>
        </w:numPr>
      </w:pPr>
      <w:r>
        <w:t>Abteilung</w:t>
      </w:r>
    </w:p>
    <w:p w14:paraId="07868460" w14:textId="2B3D1479" w:rsidR="4EA60D73" w:rsidRDefault="4EA60D73" w:rsidP="6E334087">
      <w:pPr>
        <w:pStyle w:val="ListParagraph"/>
        <w:numPr>
          <w:ilvl w:val="0"/>
          <w:numId w:val="1"/>
        </w:numPr>
      </w:pPr>
      <w:r>
        <w:t>Rechte</w:t>
      </w:r>
      <w:r w:rsidR="525E1C51">
        <w:t>, Lese und Schreibrechte für User</w:t>
      </w:r>
    </w:p>
    <w:p w14:paraId="57432E30" w14:textId="6FDEC2A3" w:rsidR="4EA60D73" w:rsidRDefault="4EA60D73" w:rsidP="6E334087">
      <w:pPr>
        <w:pStyle w:val="ListParagraph"/>
        <w:numPr>
          <w:ilvl w:val="0"/>
          <w:numId w:val="1"/>
        </w:numPr>
      </w:pPr>
      <w:r>
        <w:t>Parkplatz</w:t>
      </w:r>
    </w:p>
    <w:p w14:paraId="45A41BF6" w14:textId="732867A1" w:rsidR="3794EA64" w:rsidRDefault="3794EA64" w:rsidP="6E334087">
      <w:pPr>
        <w:pStyle w:val="ListParagraph"/>
        <w:numPr>
          <w:ilvl w:val="0"/>
          <w:numId w:val="1"/>
        </w:numPr>
      </w:pPr>
      <w:r>
        <w:t>Eintritts -/ Austrittsdaten</w:t>
      </w:r>
    </w:p>
    <w:p w14:paraId="6B84857A" w14:textId="7137FBC6" w:rsidR="4EA60D73" w:rsidRDefault="4EA60D73" w:rsidP="6E334087">
      <w:pPr>
        <w:pStyle w:val="ListParagraph"/>
        <w:numPr>
          <w:ilvl w:val="0"/>
          <w:numId w:val="1"/>
        </w:numPr>
      </w:pPr>
      <w:r>
        <w:t>Etc.</w:t>
      </w:r>
    </w:p>
    <w:p w14:paraId="398C8669" w14:textId="20D945A2" w:rsidR="34E5207E" w:rsidRDefault="34E5207E" w:rsidP="6E334087">
      <w:r>
        <w:t>Ein Drucker pro Etage</w:t>
      </w:r>
      <w:r w:rsidR="5FE0FD80">
        <w:t xml:space="preserve"> = gesamt 2 Drucker</w:t>
      </w:r>
      <w:r>
        <w:t>,</w:t>
      </w:r>
    </w:p>
    <w:p w14:paraId="6BA1EA29" w14:textId="61265968" w:rsidR="1ECD7A94" w:rsidRDefault="1ECD7A94" w:rsidP="6E334087">
      <w:r>
        <w:t>Projekt soll nach 12 Monaten beendet sein,</w:t>
      </w:r>
    </w:p>
    <w:p w14:paraId="180CF44D" w14:textId="0C372F5F" w:rsidR="54D29588" w:rsidRDefault="54D29588" w:rsidP="6E334087">
      <w:r>
        <w:t>Personalverwaltungssoftware braucht keine Berechtigung oder Authentifizierung,</w:t>
      </w:r>
    </w:p>
    <w:p w14:paraId="143DD5B4" w14:textId="1F2E6EBA" w:rsidR="54D29588" w:rsidRDefault="54D29588" w:rsidP="6E334087">
      <w:r>
        <w:t>Auf DB einen User einrichten welcher root Rechte besitzt</w:t>
      </w:r>
      <w:r w:rsidR="514FFA5B">
        <w:t xml:space="preserve"> – nicht direkt als root auf DB zugreifen</w:t>
      </w:r>
      <w:r>
        <w:t>,</w:t>
      </w:r>
    </w:p>
    <w:p w14:paraId="1D94DC67" w14:textId="6A1F65E2" w:rsidR="6E334087" w:rsidRDefault="6E334087" w:rsidP="6E334087"/>
    <w:p w14:paraId="25290951" w14:textId="2DF07383" w:rsidR="168EA326" w:rsidRDefault="168EA326" w:rsidP="6E334087">
      <w:r>
        <w:t>//TODO:</w:t>
      </w:r>
    </w:p>
    <w:p w14:paraId="419AAF9A" w14:textId="6E45974E" w:rsidR="168EA326" w:rsidRDefault="168EA326" w:rsidP="6E334087">
      <w:r>
        <w:t>Kostenschätzung (für spezifische Geräte in Packet Tracer),</w:t>
      </w:r>
    </w:p>
    <w:p w14:paraId="629A0C2C" w14:textId="4BE94A9D" w:rsidR="168EA326" w:rsidRDefault="168EA326" w:rsidP="6E334087">
      <w:r>
        <w:t>Zeitschätzung und Planung der Arbeitspakete</w:t>
      </w:r>
    </w:p>
    <w:p w14:paraId="54EC1310" w14:textId="7226D83C" w:rsidR="6E334087" w:rsidRDefault="6E334087" w:rsidP="6E334087"/>
    <w:p w14:paraId="3507B7EE" w14:textId="1681FA2C" w:rsidR="00980B91" w:rsidRDefault="00980B91" w:rsidP="6E334087">
      <w:r>
        <w:t>Zeitschätzung: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1510"/>
        <w:gridCol w:w="1510"/>
        <w:gridCol w:w="1510"/>
        <w:gridCol w:w="1510"/>
        <w:gridCol w:w="1510"/>
        <w:gridCol w:w="1510"/>
      </w:tblGrid>
      <w:tr w:rsidR="00000000" w14:paraId="4B02DB0C" w14:textId="77777777">
        <w:trPr>
          <w:trHeight w:val="300"/>
        </w:trPr>
        <w:tc>
          <w:tcPr>
            <w:tcW w:w="1510" w:type="dxa"/>
            <w:shd w:val="clear" w:color="auto" w:fill="auto"/>
          </w:tcPr>
          <w:p w14:paraId="7E33B32E" w14:textId="647160C4" w:rsidR="00980B91" w:rsidRDefault="00980B91" w:rsidP="6E334087">
            <w:r>
              <w:t>Woche 1</w:t>
            </w:r>
          </w:p>
        </w:tc>
        <w:tc>
          <w:tcPr>
            <w:tcW w:w="1510" w:type="dxa"/>
            <w:shd w:val="clear" w:color="auto" w:fill="auto"/>
          </w:tcPr>
          <w:p w14:paraId="152CEE4E" w14:textId="3BB995B6" w:rsidR="00980B91" w:rsidRDefault="00980B91" w:rsidP="6E334087">
            <w:r>
              <w:t>Woche 2</w:t>
            </w:r>
          </w:p>
        </w:tc>
        <w:tc>
          <w:tcPr>
            <w:tcW w:w="1510" w:type="dxa"/>
            <w:shd w:val="clear" w:color="auto" w:fill="auto"/>
          </w:tcPr>
          <w:p w14:paraId="11BF5161" w14:textId="7C77FDDD" w:rsidR="00980B91" w:rsidRDefault="00980B91" w:rsidP="6E334087">
            <w:r>
              <w:t xml:space="preserve">Woche 3 </w:t>
            </w:r>
          </w:p>
        </w:tc>
        <w:tc>
          <w:tcPr>
            <w:tcW w:w="1510" w:type="dxa"/>
            <w:shd w:val="clear" w:color="auto" w:fill="auto"/>
          </w:tcPr>
          <w:p w14:paraId="1CE3ECA6" w14:textId="732C0F18" w:rsidR="00980B91" w:rsidRDefault="00980B91" w:rsidP="6E334087">
            <w:r>
              <w:t>Woche 4</w:t>
            </w:r>
          </w:p>
        </w:tc>
        <w:tc>
          <w:tcPr>
            <w:tcW w:w="1510" w:type="dxa"/>
            <w:shd w:val="clear" w:color="auto" w:fill="auto"/>
          </w:tcPr>
          <w:p w14:paraId="3F895166" w14:textId="389D0530" w:rsidR="00980B91" w:rsidRDefault="00980B91" w:rsidP="6E334087">
            <w:r>
              <w:t>Woche 5</w:t>
            </w:r>
          </w:p>
        </w:tc>
        <w:tc>
          <w:tcPr>
            <w:tcW w:w="1510" w:type="dxa"/>
            <w:shd w:val="clear" w:color="auto" w:fill="auto"/>
          </w:tcPr>
          <w:p w14:paraId="03A18E42" w14:textId="6FF2194E" w:rsidR="00980B91" w:rsidRDefault="00980B91" w:rsidP="6E334087">
            <w:r>
              <w:t>Woche 6</w:t>
            </w:r>
          </w:p>
        </w:tc>
      </w:tr>
      <w:tr w:rsidR="00000000" w14:paraId="0D4CE63A" w14:textId="77777777">
        <w:trPr>
          <w:trHeight w:val="300"/>
        </w:trPr>
        <w:tc>
          <w:tcPr>
            <w:tcW w:w="1510" w:type="dxa"/>
            <w:shd w:val="clear" w:color="auto" w:fill="auto"/>
          </w:tcPr>
          <w:p w14:paraId="4FAA14E7" w14:textId="0A7EC506" w:rsidR="6E334087" w:rsidRDefault="02475E9B" w:rsidP="6E334087">
            <w:r>
              <w:t>Netzplanung</w:t>
            </w:r>
          </w:p>
        </w:tc>
        <w:tc>
          <w:tcPr>
            <w:tcW w:w="1510" w:type="dxa"/>
            <w:shd w:val="clear" w:color="auto" w:fill="auto"/>
          </w:tcPr>
          <w:p w14:paraId="38CC85EA" w14:textId="2A605FB6" w:rsidR="6E334087" w:rsidRDefault="6E334087" w:rsidP="6E334087"/>
        </w:tc>
        <w:tc>
          <w:tcPr>
            <w:tcW w:w="1510" w:type="dxa"/>
            <w:shd w:val="clear" w:color="auto" w:fill="auto"/>
          </w:tcPr>
          <w:p w14:paraId="4AF07A7B" w14:textId="20EA6E3B" w:rsidR="6E334087" w:rsidRDefault="6E334087" w:rsidP="6E334087"/>
        </w:tc>
        <w:tc>
          <w:tcPr>
            <w:tcW w:w="1510" w:type="dxa"/>
            <w:shd w:val="clear" w:color="auto" w:fill="auto"/>
          </w:tcPr>
          <w:p w14:paraId="1DD4A7E0" w14:textId="063FEDD1" w:rsidR="6E334087" w:rsidRDefault="6E334087" w:rsidP="6E334087"/>
        </w:tc>
        <w:tc>
          <w:tcPr>
            <w:tcW w:w="1510" w:type="dxa"/>
            <w:shd w:val="clear" w:color="auto" w:fill="auto"/>
          </w:tcPr>
          <w:p w14:paraId="48FC3F40" w14:textId="2D9C586E" w:rsidR="6E334087" w:rsidRDefault="6E334087" w:rsidP="6E334087"/>
        </w:tc>
        <w:tc>
          <w:tcPr>
            <w:tcW w:w="1510" w:type="dxa"/>
            <w:shd w:val="clear" w:color="auto" w:fill="auto"/>
          </w:tcPr>
          <w:p w14:paraId="72CAC44F" w14:textId="14BD3762" w:rsidR="6E334087" w:rsidRDefault="02475E9B" w:rsidP="6E334087">
            <w:r>
              <w:t>testen</w:t>
            </w:r>
          </w:p>
        </w:tc>
      </w:tr>
      <w:tr w:rsidR="00000000" w14:paraId="7DA21677" w14:textId="77777777">
        <w:trPr>
          <w:trHeight w:val="300"/>
        </w:trPr>
        <w:tc>
          <w:tcPr>
            <w:tcW w:w="1510" w:type="dxa"/>
            <w:shd w:val="clear" w:color="auto" w:fill="auto"/>
          </w:tcPr>
          <w:p w14:paraId="204EFC35" w14:textId="01715B8C" w:rsidR="6E334087" w:rsidRDefault="02475E9B" w:rsidP="6E334087">
            <w:r>
              <w:t>Kosten für Netz</w:t>
            </w:r>
          </w:p>
        </w:tc>
        <w:tc>
          <w:tcPr>
            <w:tcW w:w="1510" w:type="dxa"/>
            <w:shd w:val="clear" w:color="auto" w:fill="auto"/>
          </w:tcPr>
          <w:p w14:paraId="19E0AE97" w14:textId="7E3237DC" w:rsidR="6E334087" w:rsidRDefault="6E334087" w:rsidP="6E334087"/>
        </w:tc>
        <w:tc>
          <w:tcPr>
            <w:tcW w:w="1510" w:type="dxa"/>
            <w:shd w:val="clear" w:color="auto" w:fill="auto"/>
          </w:tcPr>
          <w:p w14:paraId="77EBE29C" w14:textId="7E3237DC" w:rsidR="6E334087" w:rsidRDefault="6E334087" w:rsidP="6E334087"/>
        </w:tc>
        <w:tc>
          <w:tcPr>
            <w:tcW w:w="1510" w:type="dxa"/>
            <w:shd w:val="clear" w:color="auto" w:fill="auto"/>
          </w:tcPr>
          <w:p w14:paraId="2A6E5089" w14:textId="7E3237DC" w:rsidR="6E334087" w:rsidRDefault="6E334087" w:rsidP="6E334087"/>
        </w:tc>
        <w:tc>
          <w:tcPr>
            <w:tcW w:w="1510" w:type="dxa"/>
            <w:shd w:val="clear" w:color="auto" w:fill="auto"/>
          </w:tcPr>
          <w:p w14:paraId="030CC6BE" w14:textId="7E3237DC" w:rsidR="6E334087" w:rsidRDefault="6E334087" w:rsidP="6E334087"/>
        </w:tc>
        <w:tc>
          <w:tcPr>
            <w:tcW w:w="1510" w:type="dxa"/>
            <w:shd w:val="clear" w:color="auto" w:fill="auto"/>
          </w:tcPr>
          <w:p w14:paraId="76284ABE" w14:textId="7E3237DC" w:rsidR="6E334087" w:rsidRDefault="6E334087" w:rsidP="6E334087"/>
        </w:tc>
      </w:tr>
      <w:tr w:rsidR="00000000" w14:paraId="6E2C643D" w14:textId="77777777">
        <w:trPr>
          <w:trHeight w:val="300"/>
        </w:trPr>
        <w:tc>
          <w:tcPr>
            <w:tcW w:w="1510" w:type="dxa"/>
            <w:shd w:val="clear" w:color="auto" w:fill="auto"/>
          </w:tcPr>
          <w:p w14:paraId="3FCC6E96" w14:textId="7E3237DC" w:rsidR="6E334087" w:rsidRDefault="6E334087" w:rsidP="6E334087"/>
        </w:tc>
        <w:tc>
          <w:tcPr>
            <w:tcW w:w="1510" w:type="dxa"/>
            <w:shd w:val="clear" w:color="auto" w:fill="auto"/>
          </w:tcPr>
          <w:p w14:paraId="0CACC88B" w14:textId="7E3237DC" w:rsidR="6E334087" w:rsidRDefault="6E334087" w:rsidP="6E334087"/>
        </w:tc>
        <w:tc>
          <w:tcPr>
            <w:tcW w:w="1510" w:type="dxa"/>
            <w:shd w:val="clear" w:color="auto" w:fill="auto"/>
          </w:tcPr>
          <w:p w14:paraId="499BDDF6" w14:textId="7E3237DC" w:rsidR="6E334087" w:rsidRDefault="6E334087" w:rsidP="6E334087"/>
        </w:tc>
        <w:tc>
          <w:tcPr>
            <w:tcW w:w="1510" w:type="dxa"/>
            <w:shd w:val="clear" w:color="auto" w:fill="auto"/>
          </w:tcPr>
          <w:p w14:paraId="309C1BEB" w14:textId="7E3237DC" w:rsidR="6E334087" w:rsidRDefault="6E334087" w:rsidP="6E334087"/>
        </w:tc>
        <w:tc>
          <w:tcPr>
            <w:tcW w:w="1510" w:type="dxa"/>
            <w:shd w:val="clear" w:color="auto" w:fill="auto"/>
          </w:tcPr>
          <w:p w14:paraId="0252B3F7" w14:textId="7E3237DC" w:rsidR="6E334087" w:rsidRDefault="6E334087" w:rsidP="6E334087"/>
        </w:tc>
        <w:tc>
          <w:tcPr>
            <w:tcW w:w="1510" w:type="dxa"/>
            <w:shd w:val="clear" w:color="auto" w:fill="auto"/>
          </w:tcPr>
          <w:p w14:paraId="4BA93CF3" w14:textId="7E3237DC" w:rsidR="6E334087" w:rsidRDefault="6E334087" w:rsidP="6E334087"/>
        </w:tc>
      </w:tr>
      <w:tr w:rsidR="00000000" w14:paraId="7B6FF6D1" w14:textId="77777777">
        <w:trPr>
          <w:trHeight w:val="300"/>
        </w:trPr>
        <w:tc>
          <w:tcPr>
            <w:tcW w:w="1510" w:type="dxa"/>
            <w:shd w:val="clear" w:color="auto" w:fill="auto"/>
          </w:tcPr>
          <w:p w14:paraId="6FABF24C" w14:textId="7E3237DC" w:rsidR="6E334087" w:rsidRDefault="6E334087" w:rsidP="6E334087"/>
        </w:tc>
        <w:tc>
          <w:tcPr>
            <w:tcW w:w="1510" w:type="dxa"/>
            <w:shd w:val="clear" w:color="auto" w:fill="auto"/>
          </w:tcPr>
          <w:p w14:paraId="585F3FF9" w14:textId="7E3237DC" w:rsidR="6E334087" w:rsidRDefault="6E334087" w:rsidP="6E334087"/>
        </w:tc>
        <w:tc>
          <w:tcPr>
            <w:tcW w:w="1510" w:type="dxa"/>
            <w:shd w:val="clear" w:color="auto" w:fill="auto"/>
          </w:tcPr>
          <w:p w14:paraId="156B5D46" w14:textId="7E3237DC" w:rsidR="6E334087" w:rsidRDefault="6E334087" w:rsidP="6E334087"/>
        </w:tc>
        <w:tc>
          <w:tcPr>
            <w:tcW w:w="1510" w:type="dxa"/>
            <w:shd w:val="clear" w:color="auto" w:fill="auto"/>
          </w:tcPr>
          <w:p w14:paraId="771F4F74" w14:textId="7E3237DC" w:rsidR="6E334087" w:rsidRDefault="6E334087" w:rsidP="6E334087"/>
        </w:tc>
        <w:tc>
          <w:tcPr>
            <w:tcW w:w="1510" w:type="dxa"/>
            <w:shd w:val="clear" w:color="auto" w:fill="auto"/>
          </w:tcPr>
          <w:p w14:paraId="6C7CAF1C" w14:textId="7E3237DC" w:rsidR="6E334087" w:rsidRDefault="6E334087" w:rsidP="6E334087"/>
        </w:tc>
        <w:tc>
          <w:tcPr>
            <w:tcW w:w="1510" w:type="dxa"/>
            <w:shd w:val="clear" w:color="auto" w:fill="auto"/>
          </w:tcPr>
          <w:p w14:paraId="702F2FD6" w14:textId="7E3237DC" w:rsidR="6E334087" w:rsidRDefault="6E334087" w:rsidP="6E334087"/>
        </w:tc>
      </w:tr>
      <w:tr w:rsidR="00000000" w14:paraId="15B0F302" w14:textId="77777777">
        <w:trPr>
          <w:trHeight w:val="300"/>
        </w:trPr>
        <w:tc>
          <w:tcPr>
            <w:tcW w:w="1510" w:type="dxa"/>
            <w:shd w:val="clear" w:color="auto" w:fill="auto"/>
          </w:tcPr>
          <w:p w14:paraId="79519ACA" w14:textId="7E3237DC" w:rsidR="6E334087" w:rsidRDefault="6E334087" w:rsidP="6E334087"/>
        </w:tc>
        <w:tc>
          <w:tcPr>
            <w:tcW w:w="1510" w:type="dxa"/>
            <w:shd w:val="clear" w:color="auto" w:fill="auto"/>
          </w:tcPr>
          <w:p w14:paraId="598F5BA2" w14:textId="7E3237DC" w:rsidR="6E334087" w:rsidRDefault="6E334087" w:rsidP="6E334087"/>
        </w:tc>
        <w:tc>
          <w:tcPr>
            <w:tcW w:w="1510" w:type="dxa"/>
            <w:shd w:val="clear" w:color="auto" w:fill="auto"/>
          </w:tcPr>
          <w:p w14:paraId="5ABBA0F5" w14:textId="7E3237DC" w:rsidR="6E334087" w:rsidRDefault="6E334087" w:rsidP="6E334087"/>
        </w:tc>
        <w:tc>
          <w:tcPr>
            <w:tcW w:w="1510" w:type="dxa"/>
            <w:shd w:val="clear" w:color="auto" w:fill="auto"/>
          </w:tcPr>
          <w:p w14:paraId="22F92344" w14:textId="7E3237DC" w:rsidR="6E334087" w:rsidRDefault="6E334087" w:rsidP="6E334087"/>
        </w:tc>
        <w:tc>
          <w:tcPr>
            <w:tcW w:w="1510" w:type="dxa"/>
            <w:shd w:val="clear" w:color="auto" w:fill="auto"/>
          </w:tcPr>
          <w:p w14:paraId="6B1A3426" w14:textId="7E3237DC" w:rsidR="6E334087" w:rsidRDefault="6E334087" w:rsidP="6E334087"/>
        </w:tc>
        <w:tc>
          <w:tcPr>
            <w:tcW w:w="1510" w:type="dxa"/>
            <w:shd w:val="clear" w:color="auto" w:fill="auto"/>
          </w:tcPr>
          <w:p w14:paraId="133F64B6" w14:textId="7E3237DC" w:rsidR="6E334087" w:rsidRDefault="6E334087" w:rsidP="6E334087"/>
        </w:tc>
      </w:tr>
      <w:tr w:rsidR="00000000" w14:paraId="5373447B" w14:textId="77777777">
        <w:trPr>
          <w:trHeight w:val="300"/>
        </w:trPr>
        <w:tc>
          <w:tcPr>
            <w:tcW w:w="1510" w:type="dxa"/>
            <w:shd w:val="clear" w:color="auto" w:fill="auto"/>
          </w:tcPr>
          <w:p w14:paraId="1E24FDCC" w14:textId="7E3237DC" w:rsidR="6E334087" w:rsidRDefault="6E334087" w:rsidP="6E334087"/>
        </w:tc>
        <w:tc>
          <w:tcPr>
            <w:tcW w:w="1510" w:type="dxa"/>
            <w:shd w:val="clear" w:color="auto" w:fill="auto"/>
          </w:tcPr>
          <w:p w14:paraId="6ED37AC7" w14:textId="7E3237DC" w:rsidR="6E334087" w:rsidRDefault="6E334087" w:rsidP="6E334087"/>
        </w:tc>
        <w:tc>
          <w:tcPr>
            <w:tcW w:w="1510" w:type="dxa"/>
            <w:shd w:val="clear" w:color="auto" w:fill="auto"/>
          </w:tcPr>
          <w:p w14:paraId="28CDDEB1" w14:textId="7E3237DC" w:rsidR="6E334087" w:rsidRDefault="6E334087" w:rsidP="6E334087"/>
        </w:tc>
        <w:tc>
          <w:tcPr>
            <w:tcW w:w="1510" w:type="dxa"/>
            <w:shd w:val="clear" w:color="auto" w:fill="auto"/>
          </w:tcPr>
          <w:p w14:paraId="311B24EE" w14:textId="7E3237DC" w:rsidR="6E334087" w:rsidRDefault="6E334087" w:rsidP="6E334087"/>
        </w:tc>
        <w:tc>
          <w:tcPr>
            <w:tcW w:w="1510" w:type="dxa"/>
            <w:shd w:val="clear" w:color="auto" w:fill="auto"/>
          </w:tcPr>
          <w:p w14:paraId="005C9E34" w14:textId="7E3237DC" w:rsidR="6E334087" w:rsidRDefault="6E334087" w:rsidP="6E334087"/>
        </w:tc>
        <w:tc>
          <w:tcPr>
            <w:tcW w:w="1510" w:type="dxa"/>
            <w:shd w:val="clear" w:color="auto" w:fill="auto"/>
          </w:tcPr>
          <w:p w14:paraId="3D4FC518" w14:textId="7E3237DC" w:rsidR="6E334087" w:rsidRDefault="6E334087" w:rsidP="6E334087"/>
        </w:tc>
      </w:tr>
      <w:tr w:rsidR="00000000" w14:paraId="3A2042FA" w14:textId="77777777">
        <w:trPr>
          <w:trHeight w:val="300"/>
        </w:trPr>
        <w:tc>
          <w:tcPr>
            <w:tcW w:w="1510" w:type="dxa"/>
            <w:shd w:val="clear" w:color="auto" w:fill="auto"/>
          </w:tcPr>
          <w:p w14:paraId="7280199F" w14:textId="7E3237DC" w:rsidR="6E334087" w:rsidRDefault="6E334087" w:rsidP="6E334087"/>
        </w:tc>
        <w:tc>
          <w:tcPr>
            <w:tcW w:w="1510" w:type="dxa"/>
            <w:shd w:val="clear" w:color="auto" w:fill="auto"/>
          </w:tcPr>
          <w:p w14:paraId="4F7CDC01" w14:textId="7E3237DC" w:rsidR="6E334087" w:rsidRDefault="6E334087" w:rsidP="6E334087"/>
        </w:tc>
        <w:tc>
          <w:tcPr>
            <w:tcW w:w="1510" w:type="dxa"/>
            <w:shd w:val="clear" w:color="auto" w:fill="auto"/>
          </w:tcPr>
          <w:p w14:paraId="1DB38741" w14:textId="7E3237DC" w:rsidR="6E334087" w:rsidRDefault="6E334087" w:rsidP="6E334087"/>
        </w:tc>
        <w:tc>
          <w:tcPr>
            <w:tcW w:w="1510" w:type="dxa"/>
            <w:shd w:val="clear" w:color="auto" w:fill="auto"/>
          </w:tcPr>
          <w:p w14:paraId="34C051CC" w14:textId="7E3237DC" w:rsidR="6E334087" w:rsidRDefault="6E334087" w:rsidP="6E334087"/>
        </w:tc>
        <w:tc>
          <w:tcPr>
            <w:tcW w:w="1510" w:type="dxa"/>
            <w:shd w:val="clear" w:color="auto" w:fill="auto"/>
          </w:tcPr>
          <w:p w14:paraId="4C8BF9CC" w14:textId="7E3237DC" w:rsidR="6E334087" w:rsidRDefault="6E334087" w:rsidP="6E334087"/>
        </w:tc>
        <w:tc>
          <w:tcPr>
            <w:tcW w:w="1510" w:type="dxa"/>
            <w:shd w:val="clear" w:color="auto" w:fill="auto"/>
          </w:tcPr>
          <w:p w14:paraId="53E45F57" w14:textId="7E3237DC" w:rsidR="6E334087" w:rsidRDefault="6E334087" w:rsidP="6E334087"/>
        </w:tc>
      </w:tr>
    </w:tbl>
    <w:p w14:paraId="5DA7ED2C" w14:textId="75E6ED22" w:rsidR="6E334087" w:rsidRDefault="6E334087" w:rsidP="6E334087"/>
    <w:p w14:paraId="1A7CEA62" w14:textId="22E84C52" w:rsidR="00980B91" w:rsidRDefault="00980B91" w:rsidP="6E334087"/>
    <w:sectPr w:rsidR="00980B91">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F2B3C" w14:textId="77777777" w:rsidR="00E45771" w:rsidRDefault="00E45771">
      <w:r>
        <w:separator/>
      </w:r>
    </w:p>
  </w:endnote>
  <w:endnote w:type="continuationSeparator" w:id="0">
    <w:p w14:paraId="1B3875FA" w14:textId="77777777" w:rsidR="00E45771" w:rsidRDefault="00E45771">
      <w:r>
        <w:continuationSeparator/>
      </w:r>
    </w:p>
  </w:endnote>
  <w:endnote w:type="continuationNotice" w:id="1">
    <w:p w14:paraId="4C051D72" w14:textId="77777777" w:rsidR="00E45771" w:rsidRDefault="00E45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1707" w14:textId="77777777" w:rsidR="00640792" w:rsidRDefault="00640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596B" w14:textId="77777777" w:rsidR="00640792" w:rsidRDefault="00640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6F111" w14:textId="77777777" w:rsidR="00640792" w:rsidRDefault="00640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D4ED9" w14:textId="77777777" w:rsidR="00E45771" w:rsidRDefault="00E45771">
      <w:r>
        <w:separator/>
      </w:r>
    </w:p>
  </w:footnote>
  <w:footnote w:type="continuationSeparator" w:id="0">
    <w:p w14:paraId="6062004B" w14:textId="77777777" w:rsidR="00E45771" w:rsidRDefault="00E45771">
      <w:r>
        <w:continuationSeparator/>
      </w:r>
    </w:p>
  </w:footnote>
  <w:footnote w:type="continuationNotice" w:id="1">
    <w:p w14:paraId="0F9F1C79" w14:textId="77777777" w:rsidR="00E45771" w:rsidRDefault="00E457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CC01F" w14:textId="77777777" w:rsidR="00640792" w:rsidRDefault="00640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6"/>
      <w:gridCol w:w="4210"/>
      <w:gridCol w:w="2409"/>
      <w:gridCol w:w="635"/>
    </w:tblGrid>
    <w:tr w:rsidR="00871600" w14:paraId="19FBF7C8" w14:textId="77777777">
      <w:trPr>
        <w:cantSplit/>
        <w:trHeight w:val="405"/>
      </w:trPr>
      <w:tc>
        <w:tcPr>
          <w:tcW w:w="1956" w:type="dxa"/>
          <w:vMerge w:val="restart"/>
          <w:vAlign w:val="center"/>
        </w:tcPr>
        <w:p w14:paraId="747A19A7" w14:textId="77777777" w:rsidR="00871600" w:rsidRDefault="00000000">
          <w:pPr>
            <w:pStyle w:val="Header"/>
            <w:tabs>
              <w:tab w:val="clear" w:pos="4536"/>
              <w:tab w:val="clear" w:pos="9072"/>
            </w:tabs>
          </w:pPr>
          <w:r>
            <w:pict w14:anchorId="38263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5pt;height:25.4pt" fillcolor="window">
                <v:imagedata r:id="rId1" o:title="ITS_Logo_CMYK"/>
              </v:shape>
            </w:pict>
          </w:r>
        </w:p>
      </w:tc>
      <w:tc>
        <w:tcPr>
          <w:tcW w:w="4210" w:type="dxa"/>
          <w:vAlign w:val="center"/>
        </w:tcPr>
        <w:p w14:paraId="0B371CD9" w14:textId="77777777" w:rsidR="00871600" w:rsidRDefault="00BD6357">
          <w:pPr>
            <w:pStyle w:val="Header"/>
            <w:tabs>
              <w:tab w:val="clear" w:pos="4536"/>
              <w:tab w:val="clear" w:pos="9072"/>
            </w:tabs>
            <w:jc w:val="center"/>
            <w:rPr>
              <w:b/>
            </w:rPr>
          </w:pPr>
          <w:r>
            <w:rPr>
              <w:b/>
            </w:rPr>
            <w:t xml:space="preserve">Projekt </w:t>
          </w:r>
          <w:r w:rsidR="00640792">
            <w:rPr>
              <w:b/>
            </w:rPr>
            <w:t>‚Erweiterung Geschäftsräume‘</w:t>
          </w:r>
        </w:p>
      </w:tc>
      <w:tc>
        <w:tcPr>
          <w:tcW w:w="2409" w:type="dxa"/>
          <w:vMerge w:val="restart"/>
        </w:tcPr>
        <w:p w14:paraId="5C5A758A" w14:textId="77777777" w:rsidR="00871600" w:rsidRDefault="00871600">
          <w:pPr>
            <w:tabs>
              <w:tab w:val="left" w:pos="470"/>
            </w:tabs>
            <w:rPr>
              <w:sz w:val="14"/>
            </w:rPr>
          </w:pPr>
        </w:p>
      </w:tc>
      <w:tc>
        <w:tcPr>
          <w:tcW w:w="635" w:type="dxa"/>
          <w:vMerge w:val="restart"/>
          <w:vAlign w:val="center"/>
        </w:tcPr>
        <w:p w14:paraId="155C1EA1" w14:textId="77777777" w:rsidR="00871600" w:rsidRDefault="00871600">
          <w:pPr>
            <w:pStyle w:val="Heading2"/>
          </w:pPr>
        </w:p>
        <w:p w14:paraId="0A0FC4C2" w14:textId="77777777" w:rsidR="00871600" w:rsidRDefault="00871600">
          <w:pPr>
            <w:tabs>
              <w:tab w:val="left" w:pos="470"/>
            </w:tabs>
            <w:rPr>
              <w:rFonts w:ascii="Arial" w:hAnsi="Arial"/>
              <w:b/>
              <w:sz w:val="16"/>
            </w:rPr>
          </w:pPr>
        </w:p>
      </w:tc>
    </w:tr>
    <w:tr w:rsidR="00871600" w14:paraId="1B73F79C" w14:textId="77777777">
      <w:trPr>
        <w:cantSplit/>
        <w:trHeight w:val="405"/>
      </w:trPr>
      <w:tc>
        <w:tcPr>
          <w:tcW w:w="1956" w:type="dxa"/>
          <w:vMerge/>
          <w:vAlign w:val="center"/>
        </w:tcPr>
        <w:p w14:paraId="725D7B0F" w14:textId="77777777" w:rsidR="00871600" w:rsidRDefault="00871600">
          <w:pPr>
            <w:pStyle w:val="Header"/>
            <w:tabs>
              <w:tab w:val="clear" w:pos="4536"/>
              <w:tab w:val="clear" w:pos="9072"/>
              <w:tab w:val="left" w:pos="360"/>
            </w:tabs>
          </w:pPr>
        </w:p>
      </w:tc>
      <w:tc>
        <w:tcPr>
          <w:tcW w:w="4210" w:type="dxa"/>
          <w:vAlign w:val="center"/>
        </w:tcPr>
        <w:p w14:paraId="0746F2A0" w14:textId="77777777" w:rsidR="00871600" w:rsidRDefault="00BD6357">
          <w:pPr>
            <w:jc w:val="center"/>
          </w:pPr>
          <w:r>
            <w:t>Situationsbeschreibung</w:t>
          </w:r>
        </w:p>
      </w:tc>
      <w:tc>
        <w:tcPr>
          <w:tcW w:w="2409" w:type="dxa"/>
          <w:vMerge/>
        </w:tcPr>
        <w:p w14:paraId="47D6A77C" w14:textId="77777777" w:rsidR="00871600" w:rsidRDefault="00871600">
          <w:pPr>
            <w:tabs>
              <w:tab w:val="left" w:pos="470"/>
            </w:tabs>
            <w:rPr>
              <w:sz w:val="16"/>
            </w:rPr>
          </w:pPr>
        </w:p>
      </w:tc>
      <w:tc>
        <w:tcPr>
          <w:tcW w:w="635" w:type="dxa"/>
          <w:vMerge/>
          <w:vAlign w:val="center"/>
        </w:tcPr>
        <w:p w14:paraId="10E42534" w14:textId="77777777" w:rsidR="00871600" w:rsidRDefault="00871600">
          <w:pPr>
            <w:tabs>
              <w:tab w:val="left" w:pos="470"/>
            </w:tabs>
            <w:rPr>
              <w:sz w:val="16"/>
            </w:rPr>
          </w:pPr>
        </w:p>
      </w:tc>
    </w:tr>
  </w:tbl>
  <w:p w14:paraId="4AEEEC98" w14:textId="77777777" w:rsidR="00871600" w:rsidRDefault="00871600">
    <w:pPr>
      <w:pStyle w:val="Header"/>
      <w:rPr>
        <w:sz w:val="12"/>
      </w:rPr>
    </w:pPr>
  </w:p>
  <w:p w14:paraId="4AF763A7" w14:textId="77777777" w:rsidR="00871600" w:rsidRDefault="00871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45C4E" w14:textId="77777777" w:rsidR="00640792" w:rsidRDefault="00640792">
    <w:pPr>
      <w:pStyle w:val="Header"/>
    </w:pPr>
  </w:p>
</w:hdr>
</file>

<file path=word/intelligence2.xml><?xml version="1.0" encoding="utf-8"?>
<int2:intelligence xmlns:int2="http://schemas.microsoft.com/office/intelligence/2020/intelligence" xmlns:oel="http://schemas.microsoft.com/office/2019/extlst">
  <int2:observations>
    <int2:textHash int2:hashCode="RLarfI2D2kP9CF" int2:id="sj6lG86p">
      <int2:state int2:value="Rejected" int2:type="AugLoop_Text_Critique"/>
    </int2:textHash>
    <int2:bookmark int2:bookmarkName="_Int_EFB1iXYr" int2:invalidationBookmarkName="" int2:hashCode="CaQo+T7AenPXJv" int2:id="YlNFigvp">
      <int2:state int2:value="Rejected" int2:type="AugLoop_Text_Critique"/>
    </int2:bookmark>
    <int2:bookmark int2:bookmarkName="_Int_e0Fq5BwL" int2:invalidationBookmarkName="" int2:hashCode="XAmnbZakwmsWCQ" int2:id="kFgQuBD7">
      <int2:state int2:value="Rejected" int2:type="AugLoop_Text_Critique"/>
    </int2:bookmark>
    <int2:bookmark int2:bookmarkName="_Int_zzwj7YPw" int2:invalidationBookmarkName="" int2:hashCode="7CyPuqAKEnyDTT" int2:id="47fLdb6n">
      <int2:state int2:value="Rejected" int2:type="AugLoop_Text_Critique"/>
    </int2:bookmark>
    <int2:bookmark int2:bookmarkName="_Int_Jup6VmHT" int2:invalidationBookmarkName="" int2:hashCode="+nrFf1nTBvT5ju" int2:id="9ipMvqWD">
      <int2:state int2:value="Rejected" int2:type="AugLoop_Text_Critique"/>
    </int2:bookmark>
    <int2:bookmark int2:bookmarkName="_Int_ZzR2wn3L" int2:invalidationBookmarkName="" int2:hashCode="pzO4CdLxIzSWq1" int2:id="CliphM82">
      <int2:state int2:value="Rejected" int2:type="AugLoop_Text_Critique"/>
    </int2:bookmark>
    <int2:bookmark int2:bookmarkName="_Int_Ela8Bxlh" int2:invalidationBookmarkName="" int2:hashCode="XAmnbZakwmsWCQ" int2:id="U9h3NVk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2DC"/>
    <w:multiLevelType w:val="hybridMultilevel"/>
    <w:tmpl w:val="80687EB2"/>
    <w:lvl w:ilvl="0" w:tplc="D6AE91A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D97AAF"/>
    <w:multiLevelType w:val="multilevel"/>
    <w:tmpl w:val="C81EA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31D83"/>
    <w:multiLevelType w:val="multilevel"/>
    <w:tmpl w:val="DB70F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E7938"/>
    <w:multiLevelType w:val="hybridMultilevel"/>
    <w:tmpl w:val="49106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1E07CC"/>
    <w:multiLevelType w:val="multilevel"/>
    <w:tmpl w:val="9BA0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26E0E"/>
    <w:multiLevelType w:val="hybridMultilevel"/>
    <w:tmpl w:val="C91A9AE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D044CDB"/>
    <w:multiLevelType w:val="hybridMultilevel"/>
    <w:tmpl w:val="86C6F718"/>
    <w:lvl w:ilvl="0" w:tplc="D8F83840">
      <w:start w:val="1"/>
      <w:numFmt w:val="bullet"/>
      <w:lvlText w:val="-"/>
      <w:lvlJc w:val="left"/>
      <w:pPr>
        <w:ind w:left="720" w:hanging="360"/>
      </w:pPr>
      <w:rPr>
        <w:rFonts w:ascii="Aptos" w:hAnsi="Aptos" w:hint="default"/>
      </w:rPr>
    </w:lvl>
    <w:lvl w:ilvl="1" w:tplc="604EFA2E">
      <w:start w:val="1"/>
      <w:numFmt w:val="bullet"/>
      <w:lvlText w:val="o"/>
      <w:lvlJc w:val="left"/>
      <w:pPr>
        <w:ind w:left="1440" w:hanging="360"/>
      </w:pPr>
      <w:rPr>
        <w:rFonts w:ascii="Courier New" w:hAnsi="Courier New" w:hint="default"/>
      </w:rPr>
    </w:lvl>
    <w:lvl w:ilvl="2" w:tplc="404AE0D4">
      <w:start w:val="1"/>
      <w:numFmt w:val="bullet"/>
      <w:lvlText w:val=""/>
      <w:lvlJc w:val="left"/>
      <w:pPr>
        <w:ind w:left="2160" w:hanging="360"/>
      </w:pPr>
      <w:rPr>
        <w:rFonts w:ascii="Wingdings" w:hAnsi="Wingdings" w:hint="default"/>
      </w:rPr>
    </w:lvl>
    <w:lvl w:ilvl="3" w:tplc="B87AC05A">
      <w:start w:val="1"/>
      <w:numFmt w:val="bullet"/>
      <w:lvlText w:val=""/>
      <w:lvlJc w:val="left"/>
      <w:pPr>
        <w:ind w:left="2880" w:hanging="360"/>
      </w:pPr>
      <w:rPr>
        <w:rFonts w:ascii="Symbol" w:hAnsi="Symbol" w:hint="default"/>
      </w:rPr>
    </w:lvl>
    <w:lvl w:ilvl="4" w:tplc="E2DCAD64">
      <w:start w:val="1"/>
      <w:numFmt w:val="bullet"/>
      <w:lvlText w:val="o"/>
      <w:lvlJc w:val="left"/>
      <w:pPr>
        <w:ind w:left="3600" w:hanging="360"/>
      </w:pPr>
      <w:rPr>
        <w:rFonts w:ascii="Courier New" w:hAnsi="Courier New" w:hint="default"/>
      </w:rPr>
    </w:lvl>
    <w:lvl w:ilvl="5" w:tplc="6DACFE36">
      <w:start w:val="1"/>
      <w:numFmt w:val="bullet"/>
      <w:lvlText w:val=""/>
      <w:lvlJc w:val="left"/>
      <w:pPr>
        <w:ind w:left="4320" w:hanging="360"/>
      </w:pPr>
      <w:rPr>
        <w:rFonts w:ascii="Wingdings" w:hAnsi="Wingdings" w:hint="default"/>
      </w:rPr>
    </w:lvl>
    <w:lvl w:ilvl="6" w:tplc="E97E0BD2">
      <w:start w:val="1"/>
      <w:numFmt w:val="bullet"/>
      <w:lvlText w:val=""/>
      <w:lvlJc w:val="left"/>
      <w:pPr>
        <w:ind w:left="5040" w:hanging="360"/>
      </w:pPr>
      <w:rPr>
        <w:rFonts w:ascii="Symbol" w:hAnsi="Symbol" w:hint="default"/>
      </w:rPr>
    </w:lvl>
    <w:lvl w:ilvl="7" w:tplc="B7B67980">
      <w:start w:val="1"/>
      <w:numFmt w:val="bullet"/>
      <w:lvlText w:val="o"/>
      <w:lvlJc w:val="left"/>
      <w:pPr>
        <w:ind w:left="5760" w:hanging="360"/>
      </w:pPr>
      <w:rPr>
        <w:rFonts w:ascii="Courier New" w:hAnsi="Courier New" w:hint="default"/>
      </w:rPr>
    </w:lvl>
    <w:lvl w:ilvl="8" w:tplc="8ADE0A94">
      <w:start w:val="1"/>
      <w:numFmt w:val="bullet"/>
      <w:lvlText w:val=""/>
      <w:lvlJc w:val="left"/>
      <w:pPr>
        <w:ind w:left="6480" w:hanging="360"/>
      </w:pPr>
      <w:rPr>
        <w:rFonts w:ascii="Wingdings" w:hAnsi="Wingdings" w:hint="default"/>
      </w:rPr>
    </w:lvl>
  </w:abstractNum>
  <w:abstractNum w:abstractNumId="7" w15:restartNumberingAfterBreak="0">
    <w:nsid w:val="130422D3"/>
    <w:multiLevelType w:val="multilevel"/>
    <w:tmpl w:val="83F6D5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D4CD0"/>
    <w:multiLevelType w:val="multilevel"/>
    <w:tmpl w:val="24EA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77FF5"/>
    <w:multiLevelType w:val="multilevel"/>
    <w:tmpl w:val="50C2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82C7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4A4624"/>
    <w:multiLevelType w:val="singleLevel"/>
    <w:tmpl w:val="3F4EEDFA"/>
    <w:lvl w:ilvl="0">
      <w:start w:val="2"/>
      <w:numFmt w:val="bullet"/>
      <w:lvlText w:val="-"/>
      <w:lvlJc w:val="left"/>
      <w:pPr>
        <w:tabs>
          <w:tab w:val="num" w:pos="360"/>
        </w:tabs>
        <w:ind w:left="360" w:hanging="360"/>
      </w:pPr>
      <w:rPr>
        <w:rFonts w:ascii="Times New Roman" w:hAnsi="Times New Roman" w:hint="default"/>
      </w:rPr>
    </w:lvl>
  </w:abstractNum>
  <w:abstractNum w:abstractNumId="12" w15:restartNumberingAfterBreak="0">
    <w:nsid w:val="1ACB0EAF"/>
    <w:multiLevelType w:val="singleLevel"/>
    <w:tmpl w:val="1CB4788A"/>
    <w:lvl w:ilvl="0">
      <w:start w:val="4"/>
      <w:numFmt w:val="bullet"/>
      <w:lvlText w:val="-"/>
      <w:lvlJc w:val="left"/>
      <w:pPr>
        <w:tabs>
          <w:tab w:val="num" w:pos="360"/>
        </w:tabs>
        <w:ind w:left="360" w:hanging="360"/>
      </w:pPr>
      <w:rPr>
        <w:rFonts w:hint="default"/>
      </w:rPr>
    </w:lvl>
  </w:abstractNum>
  <w:abstractNum w:abstractNumId="13" w15:restartNumberingAfterBreak="0">
    <w:nsid w:val="1E1B2FC1"/>
    <w:multiLevelType w:val="multilevel"/>
    <w:tmpl w:val="6706C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7537ED"/>
    <w:multiLevelType w:val="multilevel"/>
    <w:tmpl w:val="728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EA63CE"/>
    <w:multiLevelType w:val="hybridMultilevel"/>
    <w:tmpl w:val="2AB6F9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421E6D"/>
    <w:multiLevelType w:val="hybridMultilevel"/>
    <w:tmpl w:val="CF603DA0"/>
    <w:lvl w:ilvl="0" w:tplc="FFFFFFFF">
      <w:start w:val="1"/>
      <w:numFmt w:val="bullet"/>
      <w:lvlText w:val="-"/>
      <w:lvlJc w:val="left"/>
      <w:pPr>
        <w:tabs>
          <w:tab w:val="num" w:pos="720"/>
        </w:tabs>
        <w:ind w:left="720" w:hanging="360"/>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9F7522"/>
    <w:multiLevelType w:val="singleLevel"/>
    <w:tmpl w:val="0407000F"/>
    <w:lvl w:ilvl="0">
      <w:start w:val="1"/>
      <w:numFmt w:val="decimal"/>
      <w:lvlText w:val="%1."/>
      <w:lvlJc w:val="left"/>
      <w:pPr>
        <w:tabs>
          <w:tab w:val="num" w:pos="360"/>
        </w:tabs>
        <w:ind w:left="360" w:hanging="360"/>
      </w:pPr>
      <w:rPr>
        <w:rFonts w:hint="default"/>
      </w:rPr>
    </w:lvl>
  </w:abstractNum>
  <w:abstractNum w:abstractNumId="18" w15:restartNumberingAfterBreak="0">
    <w:nsid w:val="2B6C1C91"/>
    <w:multiLevelType w:val="multilevel"/>
    <w:tmpl w:val="315609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22B13"/>
    <w:multiLevelType w:val="multilevel"/>
    <w:tmpl w:val="4E2C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067DE1"/>
    <w:multiLevelType w:val="multilevel"/>
    <w:tmpl w:val="CF0E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AE7EC7"/>
    <w:multiLevelType w:val="hybridMultilevel"/>
    <w:tmpl w:val="102827C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4EA2666"/>
    <w:multiLevelType w:val="hybridMultilevel"/>
    <w:tmpl w:val="1D1E49A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8A56B7F"/>
    <w:multiLevelType w:val="hybridMultilevel"/>
    <w:tmpl w:val="FFFFFFFF"/>
    <w:lvl w:ilvl="0" w:tplc="C47A2956">
      <w:start w:val="1"/>
      <w:numFmt w:val="bullet"/>
      <w:lvlText w:val="-"/>
      <w:lvlJc w:val="left"/>
      <w:pPr>
        <w:ind w:left="720" w:hanging="360"/>
      </w:pPr>
      <w:rPr>
        <w:rFonts w:ascii="Aptos" w:hAnsi="Aptos" w:hint="default"/>
      </w:rPr>
    </w:lvl>
    <w:lvl w:ilvl="1" w:tplc="2B501D14">
      <w:start w:val="1"/>
      <w:numFmt w:val="bullet"/>
      <w:lvlText w:val="o"/>
      <w:lvlJc w:val="left"/>
      <w:pPr>
        <w:ind w:left="1440" w:hanging="360"/>
      </w:pPr>
      <w:rPr>
        <w:rFonts w:ascii="Courier New" w:hAnsi="Courier New" w:hint="default"/>
      </w:rPr>
    </w:lvl>
    <w:lvl w:ilvl="2" w:tplc="E2B03480">
      <w:start w:val="1"/>
      <w:numFmt w:val="bullet"/>
      <w:lvlText w:val=""/>
      <w:lvlJc w:val="left"/>
      <w:pPr>
        <w:ind w:left="2160" w:hanging="360"/>
      </w:pPr>
      <w:rPr>
        <w:rFonts w:ascii="Wingdings" w:hAnsi="Wingdings" w:hint="default"/>
      </w:rPr>
    </w:lvl>
    <w:lvl w:ilvl="3" w:tplc="77149BDC">
      <w:start w:val="1"/>
      <w:numFmt w:val="bullet"/>
      <w:lvlText w:val=""/>
      <w:lvlJc w:val="left"/>
      <w:pPr>
        <w:ind w:left="2880" w:hanging="360"/>
      </w:pPr>
      <w:rPr>
        <w:rFonts w:ascii="Symbol" w:hAnsi="Symbol" w:hint="default"/>
      </w:rPr>
    </w:lvl>
    <w:lvl w:ilvl="4" w:tplc="EB5AA2C8">
      <w:start w:val="1"/>
      <w:numFmt w:val="bullet"/>
      <w:lvlText w:val="o"/>
      <w:lvlJc w:val="left"/>
      <w:pPr>
        <w:ind w:left="3600" w:hanging="360"/>
      </w:pPr>
      <w:rPr>
        <w:rFonts w:ascii="Courier New" w:hAnsi="Courier New" w:hint="default"/>
      </w:rPr>
    </w:lvl>
    <w:lvl w:ilvl="5" w:tplc="6FF81E40">
      <w:start w:val="1"/>
      <w:numFmt w:val="bullet"/>
      <w:lvlText w:val=""/>
      <w:lvlJc w:val="left"/>
      <w:pPr>
        <w:ind w:left="4320" w:hanging="360"/>
      </w:pPr>
      <w:rPr>
        <w:rFonts w:ascii="Wingdings" w:hAnsi="Wingdings" w:hint="default"/>
      </w:rPr>
    </w:lvl>
    <w:lvl w:ilvl="6" w:tplc="063EB32C">
      <w:start w:val="1"/>
      <w:numFmt w:val="bullet"/>
      <w:lvlText w:val=""/>
      <w:lvlJc w:val="left"/>
      <w:pPr>
        <w:ind w:left="5040" w:hanging="360"/>
      </w:pPr>
      <w:rPr>
        <w:rFonts w:ascii="Symbol" w:hAnsi="Symbol" w:hint="default"/>
      </w:rPr>
    </w:lvl>
    <w:lvl w:ilvl="7" w:tplc="445616AE">
      <w:start w:val="1"/>
      <w:numFmt w:val="bullet"/>
      <w:lvlText w:val="o"/>
      <w:lvlJc w:val="left"/>
      <w:pPr>
        <w:ind w:left="5760" w:hanging="360"/>
      </w:pPr>
      <w:rPr>
        <w:rFonts w:ascii="Courier New" w:hAnsi="Courier New" w:hint="default"/>
      </w:rPr>
    </w:lvl>
    <w:lvl w:ilvl="8" w:tplc="64708F5C">
      <w:start w:val="1"/>
      <w:numFmt w:val="bullet"/>
      <w:lvlText w:val=""/>
      <w:lvlJc w:val="left"/>
      <w:pPr>
        <w:ind w:left="6480" w:hanging="360"/>
      </w:pPr>
      <w:rPr>
        <w:rFonts w:ascii="Wingdings" w:hAnsi="Wingdings" w:hint="default"/>
      </w:rPr>
    </w:lvl>
  </w:abstractNum>
  <w:abstractNum w:abstractNumId="24" w15:restartNumberingAfterBreak="0">
    <w:nsid w:val="398A2549"/>
    <w:multiLevelType w:val="hybridMultilevel"/>
    <w:tmpl w:val="EDC2CABC"/>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3A4F19F4"/>
    <w:multiLevelType w:val="multilevel"/>
    <w:tmpl w:val="C01A3C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F744F8"/>
    <w:multiLevelType w:val="singleLevel"/>
    <w:tmpl w:val="4212085C"/>
    <w:lvl w:ilvl="0">
      <w:start w:val="1"/>
      <w:numFmt w:val="lowerLetter"/>
      <w:lvlText w:val="%1.)"/>
      <w:lvlJc w:val="left"/>
      <w:pPr>
        <w:tabs>
          <w:tab w:val="num" w:pos="360"/>
        </w:tabs>
        <w:ind w:left="360" w:hanging="360"/>
      </w:pPr>
      <w:rPr>
        <w:rFonts w:hint="default"/>
      </w:rPr>
    </w:lvl>
  </w:abstractNum>
  <w:abstractNum w:abstractNumId="27" w15:restartNumberingAfterBreak="0">
    <w:nsid w:val="450B0D14"/>
    <w:multiLevelType w:val="multilevel"/>
    <w:tmpl w:val="D1903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E51117"/>
    <w:multiLevelType w:val="multilevel"/>
    <w:tmpl w:val="99D65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D7AD6"/>
    <w:multiLevelType w:val="hybridMultilevel"/>
    <w:tmpl w:val="56C8AE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4A6F4A"/>
    <w:multiLevelType w:val="multilevel"/>
    <w:tmpl w:val="7DF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8964C5"/>
    <w:multiLevelType w:val="multilevel"/>
    <w:tmpl w:val="3FE0D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E24C9B"/>
    <w:multiLevelType w:val="hybridMultilevel"/>
    <w:tmpl w:val="FFFFFFFF"/>
    <w:lvl w:ilvl="0" w:tplc="4D3C67A8">
      <w:start w:val="1"/>
      <w:numFmt w:val="bullet"/>
      <w:lvlText w:val="-"/>
      <w:lvlJc w:val="left"/>
      <w:pPr>
        <w:ind w:left="720" w:hanging="360"/>
      </w:pPr>
      <w:rPr>
        <w:rFonts w:ascii="Aptos" w:hAnsi="Aptos" w:hint="default"/>
      </w:rPr>
    </w:lvl>
    <w:lvl w:ilvl="1" w:tplc="37A4F6D0">
      <w:start w:val="1"/>
      <w:numFmt w:val="bullet"/>
      <w:lvlText w:val="o"/>
      <w:lvlJc w:val="left"/>
      <w:pPr>
        <w:ind w:left="1440" w:hanging="360"/>
      </w:pPr>
      <w:rPr>
        <w:rFonts w:ascii="Courier New" w:hAnsi="Courier New" w:hint="default"/>
      </w:rPr>
    </w:lvl>
    <w:lvl w:ilvl="2" w:tplc="3FA617DA">
      <w:start w:val="1"/>
      <w:numFmt w:val="bullet"/>
      <w:lvlText w:val=""/>
      <w:lvlJc w:val="left"/>
      <w:pPr>
        <w:ind w:left="2160" w:hanging="360"/>
      </w:pPr>
      <w:rPr>
        <w:rFonts w:ascii="Wingdings" w:hAnsi="Wingdings" w:hint="default"/>
      </w:rPr>
    </w:lvl>
    <w:lvl w:ilvl="3" w:tplc="4990A49C">
      <w:start w:val="1"/>
      <w:numFmt w:val="bullet"/>
      <w:lvlText w:val=""/>
      <w:lvlJc w:val="left"/>
      <w:pPr>
        <w:ind w:left="2880" w:hanging="360"/>
      </w:pPr>
      <w:rPr>
        <w:rFonts w:ascii="Symbol" w:hAnsi="Symbol" w:hint="default"/>
      </w:rPr>
    </w:lvl>
    <w:lvl w:ilvl="4" w:tplc="A414FB9E">
      <w:start w:val="1"/>
      <w:numFmt w:val="bullet"/>
      <w:lvlText w:val="o"/>
      <w:lvlJc w:val="left"/>
      <w:pPr>
        <w:ind w:left="3600" w:hanging="360"/>
      </w:pPr>
      <w:rPr>
        <w:rFonts w:ascii="Courier New" w:hAnsi="Courier New" w:hint="default"/>
      </w:rPr>
    </w:lvl>
    <w:lvl w:ilvl="5" w:tplc="7862DB38">
      <w:start w:val="1"/>
      <w:numFmt w:val="bullet"/>
      <w:lvlText w:val=""/>
      <w:lvlJc w:val="left"/>
      <w:pPr>
        <w:ind w:left="4320" w:hanging="360"/>
      </w:pPr>
      <w:rPr>
        <w:rFonts w:ascii="Wingdings" w:hAnsi="Wingdings" w:hint="default"/>
      </w:rPr>
    </w:lvl>
    <w:lvl w:ilvl="6" w:tplc="70C6D2CC">
      <w:start w:val="1"/>
      <w:numFmt w:val="bullet"/>
      <w:lvlText w:val=""/>
      <w:lvlJc w:val="left"/>
      <w:pPr>
        <w:ind w:left="5040" w:hanging="360"/>
      </w:pPr>
      <w:rPr>
        <w:rFonts w:ascii="Symbol" w:hAnsi="Symbol" w:hint="default"/>
      </w:rPr>
    </w:lvl>
    <w:lvl w:ilvl="7" w:tplc="810068FA">
      <w:start w:val="1"/>
      <w:numFmt w:val="bullet"/>
      <w:lvlText w:val="o"/>
      <w:lvlJc w:val="left"/>
      <w:pPr>
        <w:ind w:left="5760" w:hanging="360"/>
      </w:pPr>
      <w:rPr>
        <w:rFonts w:ascii="Courier New" w:hAnsi="Courier New" w:hint="default"/>
      </w:rPr>
    </w:lvl>
    <w:lvl w:ilvl="8" w:tplc="98B4ADDE">
      <w:start w:val="1"/>
      <w:numFmt w:val="bullet"/>
      <w:lvlText w:val=""/>
      <w:lvlJc w:val="left"/>
      <w:pPr>
        <w:ind w:left="6480" w:hanging="360"/>
      </w:pPr>
      <w:rPr>
        <w:rFonts w:ascii="Wingdings" w:hAnsi="Wingdings" w:hint="default"/>
      </w:rPr>
    </w:lvl>
  </w:abstractNum>
  <w:abstractNum w:abstractNumId="33" w15:restartNumberingAfterBreak="0">
    <w:nsid w:val="51A7288E"/>
    <w:multiLevelType w:val="multilevel"/>
    <w:tmpl w:val="2A6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F1AC35"/>
    <w:multiLevelType w:val="hybridMultilevel"/>
    <w:tmpl w:val="FFFFFFFF"/>
    <w:lvl w:ilvl="0" w:tplc="F118E81E">
      <w:start w:val="1"/>
      <w:numFmt w:val="bullet"/>
      <w:lvlText w:val="-"/>
      <w:lvlJc w:val="left"/>
      <w:pPr>
        <w:ind w:left="720" w:hanging="360"/>
      </w:pPr>
      <w:rPr>
        <w:rFonts w:ascii="Aptos" w:hAnsi="Aptos" w:hint="default"/>
      </w:rPr>
    </w:lvl>
    <w:lvl w:ilvl="1" w:tplc="44CEF4F6">
      <w:start w:val="1"/>
      <w:numFmt w:val="bullet"/>
      <w:lvlText w:val="o"/>
      <w:lvlJc w:val="left"/>
      <w:pPr>
        <w:ind w:left="1440" w:hanging="360"/>
      </w:pPr>
      <w:rPr>
        <w:rFonts w:ascii="Courier New" w:hAnsi="Courier New" w:hint="default"/>
      </w:rPr>
    </w:lvl>
    <w:lvl w:ilvl="2" w:tplc="2A86DCA2">
      <w:start w:val="1"/>
      <w:numFmt w:val="bullet"/>
      <w:lvlText w:val=""/>
      <w:lvlJc w:val="left"/>
      <w:pPr>
        <w:ind w:left="2160" w:hanging="360"/>
      </w:pPr>
      <w:rPr>
        <w:rFonts w:ascii="Wingdings" w:hAnsi="Wingdings" w:hint="default"/>
      </w:rPr>
    </w:lvl>
    <w:lvl w:ilvl="3" w:tplc="EC0E92A0">
      <w:start w:val="1"/>
      <w:numFmt w:val="bullet"/>
      <w:lvlText w:val=""/>
      <w:lvlJc w:val="left"/>
      <w:pPr>
        <w:ind w:left="2880" w:hanging="360"/>
      </w:pPr>
      <w:rPr>
        <w:rFonts w:ascii="Symbol" w:hAnsi="Symbol" w:hint="default"/>
      </w:rPr>
    </w:lvl>
    <w:lvl w:ilvl="4" w:tplc="74DA73BA">
      <w:start w:val="1"/>
      <w:numFmt w:val="bullet"/>
      <w:lvlText w:val="o"/>
      <w:lvlJc w:val="left"/>
      <w:pPr>
        <w:ind w:left="3600" w:hanging="360"/>
      </w:pPr>
      <w:rPr>
        <w:rFonts w:ascii="Courier New" w:hAnsi="Courier New" w:hint="default"/>
      </w:rPr>
    </w:lvl>
    <w:lvl w:ilvl="5" w:tplc="16F63682">
      <w:start w:val="1"/>
      <w:numFmt w:val="bullet"/>
      <w:lvlText w:val=""/>
      <w:lvlJc w:val="left"/>
      <w:pPr>
        <w:ind w:left="4320" w:hanging="360"/>
      </w:pPr>
      <w:rPr>
        <w:rFonts w:ascii="Wingdings" w:hAnsi="Wingdings" w:hint="default"/>
      </w:rPr>
    </w:lvl>
    <w:lvl w:ilvl="6" w:tplc="6C5ECC94">
      <w:start w:val="1"/>
      <w:numFmt w:val="bullet"/>
      <w:lvlText w:val=""/>
      <w:lvlJc w:val="left"/>
      <w:pPr>
        <w:ind w:left="5040" w:hanging="360"/>
      </w:pPr>
      <w:rPr>
        <w:rFonts w:ascii="Symbol" w:hAnsi="Symbol" w:hint="default"/>
      </w:rPr>
    </w:lvl>
    <w:lvl w:ilvl="7" w:tplc="F6DCD932">
      <w:start w:val="1"/>
      <w:numFmt w:val="bullet"/>
      <w:lvlText w:val="o"/>
      <w:lvlJc w:val="left"/>
      <w:pPr>
        <w:ind w:left="5760" w:hanging="360"/>
      </w:pPr>
      <w:rPr>
        <w:rFonts w:ascii="Courier New" w:hAnsi="Courier New" w:hint="default"/>
      </w:rPr>
    </w:lvl>
    <w:lvl w:ilvl="8" w:tplc="D5603E8E">
      <w:start w:val="1"/>
      <w:numFmt w:val="bullet"/>
      <w:lvlText w:val=""/>
      <w:lvlJc w:val="left"/>
      <w:pPr>
        <w:ind w:left="6480" w:hanging="360"/>
      </w:pPr>
      <w:rPr>
        <w:rFonts w:ascii="Wingdings" w:hAnsi="Wingdings" w:hint="default"/>
      </w:rPr>
    </w:lvl>
  </w:abstractNum>
  <w:abstractNum w:abstractNumId="35" w15:restartNumberingAfterBreak="0">
    <w:nsid w:val="5C920F34"/>
    <w:multiLevelType w:val="hybridMultilevel"/>
    <w:tmpl w:val="C58AC4CA"/>
    <w:lvl w:ilvl="0" w:tplc="FFFFFFFF">
      <w:start w:val="3"/>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CDD5FB7"/>
    <w:multiLevelType w:val="hybridMultilevel"/>
    <w:tmpl w:val="94BC68D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61901372"/>
    <w:multiLevelType w:val="hybridMultilevel"/>
    <w:tmpl w:val="6DB8914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656D14"/>
    <w:multiLevelType w:val="multilevel"/>
    <w:tmpl w:val="E85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410E13"/>
    <w:multiLevelType w:val="hybridMultilevel"/>
    <w:tmpl w:val="E494ADBC"/>
    <w:lvl w:ilvl="0" w:tplc="FFFFFFFF">
      <w:start w:val="1"/>
      <w:numFmt w:val="bullet"/>
      <w:lvlText w:val="-"/>
      <w:lvlJc w:val="left"/>
      <w:pPr>
        <w:tabs>
          <w:tab w:val="num" w:pos="720"/>
        </w:tabs>
        <w:ind w:left="720" w:hanging="360"/>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C02B5B"/>
    <w:multiLevelType w:val="hybridMultilevel"/>
    <w:tmpl w:val="907088C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673A652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77127FB"/>
    <w:multiLevelType w:val="multilevel"/>
    <w:tmpl w:val="FD98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9C0FDD"/>
    <w:multiLevelType w:val="multilevel"/>
    <w:tmpl w:val="64A2F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7201FF"/>
    <w:multiLevelType w:val="multilevel"/>
    <w:tmpl w:val="6194D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6D7574"/>
    <w:multiLevelType w:val="singleLevel"/>
    <w:tmpl w:val="57B676A0"/>
    <w:lvl w:ilvl="0">
      <w:start w:val="1"/>
      <w:numFmt w:val="lowerLetter"/>
      <w:lvlText w:val="%1.)"/>
      <w:lvlJc w:val="left"/>
      <w:pPr>
        <w:tabs>
          <w:tab w:val="num" w:pos="360"/>
        </w:tabs>
        <w:ind w:left="360" w:hanging="360"/>
      </w:pPr>
      <w:rPr>
        <w:rFonts w:hint="default"/>
      </w:rPr>
    </w:lvl>
  </w:abstractNum>
  <w:abstractNum w:abstractNumId="46" w15:restartNumberingAfterBreak="0">
    <w:nsid w:val="71CB5AF8"/>
    <w:multiLevelType w:val="hybridMultilevel"/>
    <w:tmpl w:val="5D2E42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D014CD"/>
    <w:multiLevelType w:val="multilevel"/>
    <w:tmpl w:val="1C0414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8" w15:restartNumberingAfterBreak="0">
    <w:nsid w:val="7D9C117F"/>
    <w:multiLevelType w:val="multilevel"/>
    <w:tmpl w:val="E2F6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C352F2"/>
    <w:multiLevelType w:val="hybridMultilevel"/>
    <w:tmpl w:val="B0FC205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850030306">
    <w:abstractNumId w:val="6"/>
  </w:num>
  <w:num w:numId="2" w16cid:durableId="1722249010">
    <w:abstractNumId w:val="45"/>
  </w:num>
  <w:num w:numId="3" w16cid:durableId="714504551">
    <w:abstractNumId w:val="35"/>
  </w:num>
  <w:num w:numId="4" w16cid:durableId="794132309">
    <w:abstractNumId w:val="12"/>
  </w:num>
  <w:num w:numId="5" w16cid:durableId="1008798497">
    <w:abstractNumId w:val="10"/>
  </w:num>
  <w:num w:numId="6" w16cid:durableId="779255426">
    <w:abstractNumId w:val="36"/>
  </w:num>
  <w:num w:numId="7" w16cid:durableId="423460641">
    <w:abstractNumId w:val="41"/>
  </w:num>
  <w:num w:numId="8" w16cid:durableId="1561406642">
    <w:abstractNumId w:val="15"/>
  </w:num>
  <w:num w:numId="9" w16cid:durableId="1438408151">
    <w:abstractNumId w:val="24"/>
  </w:num>
  <w:num w:numId="10" w16cid:durableId="996691194">
    <w:abstractNumId w:val="37"/>
  </w:num>
  <w:num w:numId="11" w16cid:durableId="1409379949">
    <w:abstractNumId w:val="49"/>
  </w:num>
  <w:num w:numId="12" w16cid:durableId="685637880">
    <w:abstractNumId w:val="21"/>
  </w:num>
  <w:num w:numId="13" w16cid:durableId="1339187198">
    <w:abstractNumId w:val="39"/>
  </w:num>
  <w:num w:numId="14" w16cid:durableId="1381129211">
    <w:abstractNumId w:val="16"/>
  </w:num>
  <w:num w:numId="15" w16cid:durableId="1700280001">
    <w:abstractNumId w:val="22"/>
  </w:num>
  <w:num w:numId="16" w16cid:durableId="1265965606">
    <w:abstractNumId w:val="40"/>
  </w:num>
  <w:num w:numId="17" w16cid:durableId="1652709207">
    <w:abstractNumId w:val="29"/>
  </w:num>
  <w:num w:numId="18" w16cid:durableId="1837651829">
    <w:abstractNumId w:val="5"/>
  </w:num>
  <w:num w:numId="19" w16cid:durableId="1567111778">
    <w:abstractNumId w:val="46"/>
  </w:num>
  <w:num w:numId="20" w16cid:durableId="2067683633">
    <w:abstractNumId w:val="17"/>
  </w:num>
  <w:num w:numId="21" w16cid:durableId="1853031220">
    <w:abstractNumId w:val="47"/>
  </w:num>
  <w:num w:numId="22" w16cid:durableId="17394725">
    <w:abstractNumId w:val="26"/>
  </w:num>
  <w:num w:numId="23" w16cid:durableId="510687376">
    <w:abstractNumId w:val="11"/>
  </w:num>
  <w:num w:numId="24" w16cid:durableId="36204258">
    <w:abstractNumId w:val="3"/>
  </w:num>
  <w:num w:numId="25" w16cid:durableId="556547751">
    <w:abstractNumId w:val="8"/>
  </w:num>
  <w:num w:numId="26" w16cid:durableId="1503157118">
    <w:abstractNumId w:val="27"/>
  </w:num>
  <w:num w:numId="27" w16cid:durableId="1067072842">
    <w:abstractNumId w:val="38"/>
  </w:num>
  <w:num w:numId="28" w16cid:durableId="164564337">
    <w:abstractNumId w:val="1"/>
  </w:num>
  <w:num w:numId="29" w16cid:durableId="1277519501">
    <w:abstractNumId w:val="30"/>
  </w:num>
  <w:num w:numId="30" w16cid:durableId="22948318">
    <w:abstractNumId w:val="7"/>
  </w:num>
  <w:num w:numId="31" w16cid:durableId="1670669855">
    <w:abstractNumId w:val="33"/>
  </w:num>
  <w:num w:numId="32" w16cid:durableId="174391505">
    <w:abstractNumId w:val="44"/>
  </w:num>
  <w:num w:numId="33" w16cid:durableId="2128043637">
    <w:abstractNumId w:val="48"/>
  </w:num>
  <w:num w:numId="34" w16cid:durableId="1969778016">
    <w:abstractNumId w:val="28"/>
  </w:num>
  <w:num w:numId="35" w16cid:durableId="970524554">
    <w:abstractNumId w:val="42"/>
  </w:num>
  <w:num w:numId="36" w16cid:durableId="1692875061">
    <w:abstractNumId w:val="25"/>
  </w:num>
  <w:num w:numId="37" w16cid:durableId="1731079767">
    <w:abstractNumId w:val="14"/>
  </w:num>
  <w:num w:numId="38" w16cid:durableId="1969387865">
    <w:abstractNumId w:val="20"/>
  </w:num>
  <w:num w:numId="39" w16cid:durableId="485320348">
    <w:abstractNumId w:val="43"/>
  </w:num>
  <w:num w:numId="40" w16cid:durableId="842016811">
    <w:abstractNumId w:val="13"/>
  </w:num>
  <w:num w:numId="41" w16cid:durableId="776145780">
    <w:abstractNumId w:val="18"/>
  </w:num>
  <w:num w:numId="42" w16cid:durableId="631177347">
    <w:abstractNumId w:val="9"/>
  </w:num>
  <w:num w:numId="43" w16cid:durableId="1410150054">
    <w:abstractNumId w:val="2"/>
  </w:num>
  <w:num w:numId="44" w16cid:durableId="1181167179">
    <w:abstractNumId w:val="31"/>
  </w:num>
  <w:num w:numId="45" w16cid:durableId="1062562942">
    <w:abstractNumId w:val="4"/>
  </w:num>
  <w:num w:numId="46" w16cid:durableId="1895240496">
    <w:abstractNumId w:val="19"/>
  </w:num>
  <w:num w:numId="47" w16cid:durableId="657535168">
    <w:abstractNumId w:val="0"/>
  </w:num>
  <w:num w:numId="48" w16cid:durableId="1183518347">
    <w:abstractNumId w:val="23"/>
  </w:num>
  <w:num w:numId="49" w16cid:durableId="131798990">
    <w:abstractNumId w:val="34"/>
  </w:num>
  <w:num w:numId="50" w16cid:durableId="2463820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0FD9"/>
    <w:rsid w:val="0002718F"/>
    <w:rsid w:val="00050FB7"/>
    <w:rsid w:val="0005301B"/>
    <w:rsid w:val="00054470"/>
    <w:rsid w:val="000561C1"/>
    <w:rsid w:val="000713CC"/>
    <w:rsid w:val="00091D5C"/>
    <w:rsid w:val="000E5DEC"/>
    <w:rsid w:val="000F15A6"/>
    <w:rsid w:val="00100D0D"/>
    <w:rsid w:val="00105791"/>
    <w:rsid w:val="00131645"/>
    <w:rsid w:val="00183FCB"/>
    <w:rsid w:val="001851A2"/>
    <w:rsid w:val="00191424"/>
    <w:rsid w:val="001A5BCC"/>
    <w:rsid w:val="001A7843"/>
    <w:rsid w:val="001D4937"/>
    <w:rsid w:val="001D5B3A"/>
    <w:rsid w:val="001E585E"/>
    <w:rsid w:val="001F67A2"/>
    <w:rsid w:val="002105C9"/>
    <w:rsid w:val="00235832"/>
    <w:rsid w:val="002726E6"/>
    <w:rsid w:val="00292FF1"/>
    <w:rsid w:val="002A14BE"/>
    <w:rsid w:val="002D3D52"/>
    <w:rsid w:val="002E445E"/>
    <w:rsid w:val="00303BE7"/>
    <w:rsid w:val="00304B70"/>
    <w:rsid w:val="0032500F"/>
    <w:rsid w:val="003267FF"/>
    <w:rsid w:val="003467D7"/>
    <w:rsid w:val="00366C2F"/>
    <w:rsid w:val="0037186A"/>
    <w:rsid w:val="00375EB9"/>
    <w:rsid w:val="003841AF"/>
    <w:rsid w:val="003F5205"/>
    <w:rsid w:val="0044656B"/>
    <w:rsid w:val="00465F17"/>
    <w:rsid w:val="00466AFC"/>
    <w:rsid w:val="00482322"/>
    <w:rsid w:val="00495220"/>
    <w:rsid w:val="004A79C1"/>
    <w:rsid w:val="004D7523"/>
    <w:rsid w:val="004F1FAE"/>
    <w:rsid w:val="00513510"/>
    <w:rsid w:val="00522B1A"/>
    <w:rsid w:val="005253EB"/>
    <w:rsid w:val="00542AA3"/>
    <w:rsid w:val="00542E52"/>
    <w:rsid w:val="0056662F"/>
    <w:rsid w:val="0057181E"/>
    <w:rsid w:val="005823DF"/>
    <w:rsid w:val="005C3F0F"/>
    <w:rsid w:val="005C671F"/>
    <w:rsid w:val="005F3711"/>
    <w:rsid w:val="005F6229"/>
    <w:rsid w:val="0060162E"/>
    <w:rsid w:val="00616F6E"/>
    <w:rsid w:val="006217C0"/>
    <w:rsid w:val="00629071"/>
    <w:rsid w:val="00634B42"/>
    <w:rsid w:val="00640792"/>
    <w:rsid w:val="006748C1"/>
    <w:rsid w:val="00692490"/>
    <w:rsid w:val="006A3B26"/>
    <w:rsid w:val="006B4186"/>
    <w:rsid w:val="006C1F47"/>
    <w:rsid w:val="006C6F83"/>
    <w:rsid w:val="006D7DDF"/>
    <w:rsid w:val="006F5F88"/>
    <w:rsid w:val="00700DFF"/>
    <w:rsid w:val="00701705"/>
    <w:rsid w:val="00707679"/>
    <w:rsid w:val="00722169"/>
    <w:rsid w:val="00745D55"/>
    <w:rsid w:val="007A13C9"/>
    <w:rsid w:val="007B3AFA"/>
    <w:rsid w:val="007D33AD"/>
    <w:rsid w:val="007F1706"/>
    <w:rsid w:val="0080111A"/>
    <w:rsid w:val="008154A6"/>
    <w:rsid w:val="00817535"/>
    <w:rsid w:val="00826484"/>
    <w:rsid w:val="008451CE"/>
    <w:rsid w:val="00847E53"/>
    <w:rsid w:val="008565DA"/>
    <w:rsid w:val="00871600"/>
    <w:rsid w:val="00882DA0"/>
    <w:rsid w:val="008A763F"/>
    <w:rsid w:val="008B045A"/>
    <w:rsid w:val="008D06FA"/>
    <w:rsid w:val="008F4699"/>
    <w:rsid w:val="009001B7"/>
    <w:rsid w:val="00902340"/>
    <w:rsid w:val="00980B91"/>
    <w:rsid w:val="009910AB"/>
    <w:rsid w:val="00A07830"/>
    <w:rsid w:val="00A25DAA"/>
    <w:rsid w:val="00A8004D"/>
    <w:rsid w:val="00A855E6"/>
    <w:rsid w:val="00AB694B"/>
    <w:rsid w:val="00AC10DC"/>
    <w:rsid w:val="00AC1235"/>
    <w:rsid w:val="00AE5454"/>
    <w:rsid w:val="00AF7050"/>
    <w:rsid w:val="00B22008"/>
    <w:rsid w:val="00B35ED6"/>
    <w:rsid w:val="00B611DA"/>
    <w:rsid w:val="00B70FD9"/>
    <w:rsid w:val="00B93D3B"/>
    <w:rsid w:val="00BC7D72"/>
    <w:rsid w:val="00BC7EAF"/>
    <w:rsid w:val="00BD6357"/>
    <w:rsid w:val="00BE4D14"/>
    <w:rsid w:val="00BE573C"/>
    <w:rsid w:val="00C10639"/>
    <w:rsid w:val="00C18E1A"/>
    <w:rsid w:val="00C42E77"/>
    <w:rsid w:val="00CA776A"/>
    <w:rsid w:val="00CA7C23"/>
    <w:rsid w:val="00CB3F21"/>
    <w:rsid w:val="00CC2E6E"/>
    <w:rsid w:val="00CC3394"/>
    <w:rsid w:val="00D04777"/>
    <w:rsid w:val="00D171BA"/>
    <w:rsid w:val="00D25D9C"/>
    <w:rsid w:val="00D52117"/>
    <w:rsid w:val="00D52D2F"/>
    <w:rsid w:val="00D969EA"/>
    <w:rsid w:val="00DC1A59"/>
    <w:rsid w:val="00DD6078"/>
    <w:rsid w:val="00DD6314"/>
    <w:rsid w:val="00E03015"/>
    <w:rsid w:val="00E05BE9"/>
    <w:rsid w:val="00E455F6"/>
    <w:rsid w:val="00E45771"/>
    <w:rsid w:val="00E7618A"/>
    <w:rsid w:val="00EB61C3"/>
    <w:rsid w:val="00EC23F3"/>
    <w:rsid w:val="00ED0179"/>
    <w:rsid w:val="00F26544"/>
    <w:rsid w:val="00F33D93"/>
    <w:rsid w:val="00F375C2"/>
    <w:rsid w:val="00F41E6B"/>
    <w:rsid w:val="00F6607D"/>
    <w:rsid w:val="00F822E5"/>
    <w:rsid w:val="00F90C72"/>
    <w:rsid w:val="00F9754A"/>
    <w:rsid w:val="00FE3713"/>
    <w:rsid w:val="00FF759A"/>
    <w:rsid w:val="0125F14B"/>
    <w:rsid w:val="01678E3B"/>
    <w:rsid w:val="020F9BA9"/>
    <w:rsid w:val="02475E9B"/>
    <w:rsid w:val="02520D7A"/>
    <w:rsid w:val="02D85646"/>
    <w:rsid w:val="0302086E"/>
    <w:rsid w:val="03035E9C"/>
    <w:rsid w:val="03BF9C39"/>
    <w:rsid w:val="04486C58"/>
    <w:rsid w:val="05DB374B"/>
    <w:rsid w:val="0637BF4C"/>
    <w:rsid w:val="06B9F42A"/>
    <w:rsid w:val="077707AC"/>
    <w:rsid w:val="07827F08"/>
    <w:rsid w:val="07A71AF2"/>
    <w:rsid w:val="08B13031"/>
    <w:rsid w:val="094C9396"/>
    <w:rsid w:val="09B98F4D"/>
    <w:rsid w:val="0A159863"/>
    <w:rsid w:val="0A22A4A3"/>
    <w:rsid w:val="0BA01AC9"/>
    <w:rsid w:val="0CAA40E2"/>
    <w:rsid w:val="0CF1300F"/>
    <w:rsid w:val="0DCBBBDB"/>
    <w:rsid w:val="0E461143"/>
    <w:rsid w:val="11116C00"/>
    <w:rsid w:val="13DEDF34"/>
    <w:rsid w:val="14BA1824"/>
    <w:rsid w:val="152B2C18"/>
    <w:rsid w:val="168EA326"/>
    <w:rsid w:val="16D22FA0"/>
    <w:rsid w:val="16E69F91"/>
    <w:rsid w:val="172BBDBE"/>
    <w:rsid w:val="17F149A7"/>
    <w:rsid w:val="18BCA793"/>
    <w:rsid w:val="18E50003"/>
    <w:rsid w:val="18F11A73"/>
    <w:rsid w:val="1970D5B4"/>
    <w:rsid w:val="1A1E4053"/>
    <w:rsid w:val="1A275BCE"/>
    <w:rsid w:val="1A84F7B2"/>
    <w:rsid w:val="1B48C3CA"/>
    <w:rsid w:val="1B5E7E47"/>
    <w:rsid w:val="1BBD91F1"/>
    <w:rsid w:val="1DCFD220"/>
    <w:rsid w:val="1E650EF6"/>
    <w:rsid w:val="1ECD7A94"/>
    <w:rsid w:val="1FD17C82"/>
    <w:rsid w:val="2048DAD9"/>
    <w:rsid w:val="22FB78DA"/>
    <w:rsid w:val="23290DD4"/>
    <w:rsid w:val="248DD5AA"/>
    <w:rsid w:val="24DE44FF"/>
    <w:rsid w:val="24F5F9BF"/>
    <w:rsid w:val="253046E1"/>
    <w:rsid w:val="26560C1B"/>
    <w:rsid w:val="27459397"/>
    <w:rsid w:val="2749CF0E"/>
    <w:rsid w:val="27F1DC7C"/>
    <w:rsid w:val="2830A1BA"/>
    <w:rsid w:val="289D5329"/>
    <w:rsid w:val="28CC7712"/>
    <w:rsid w:val="298427F5"/>
    <w:rsid w:val="29F5B9DB"/>
    <w:rsid w:val="2A250C4C"/>
    <w:rsid w:val="2A60B4F7"/>
    <w:rsid w:val="2AE7096E"/>
    <w:rsid w:val="2B0D7D2A"/>
    <w:rsid w:val="2B295D49"/>
    <w:rsid w:val="2BB4BF4B"/>
    <w:rsid w:val="2C2982DA"/>
    <w:rsid w:val="2D59487F"/>
    <w:rsid w:val="2DB7BA64"/>
    <w:rsid w:val="2F51498B"/>
    <w:rsid w:val="2FB41137"/>
    <w:rsid w:val="3011BCB3"/>
    <w:rsid w:val="311926A3"/>
    <w:rsid w:val="3215B918"/>
    <w:rsid w:val="33559774"/>
    <w:rsid w:val="33AE58F0"/>
    <w:rsid w:val="3426FBE8"/>
    <w:rsid w:val="3455F5AD"/>
    <w:rsid w:val="34E5207E"/>
    <w:rsid w:val="360B11A4"/>
    <w:rsid w:val="370C2B4A"/>
    <w:rsid w:val="3794EA64"/>
    <w:rsid w:val="37E61771"/>
    <w:rsid w:val="380F7E0D"/>
    <w:rsid w:val="38DC12F2"/>
    <w:rsid w:val="38E29ADC"/>
    <w:rsid w:val="3942B266"/>
    <w:rsid w:val="3A3D2302"/>
    <w:rsid w:val="3A469309"/>
    <w:rsid w:val="3BAF86DD"/>
    <w:rsid w:val="3C8B8438"/>
    <w:rsid w:val="3D72C1AE"/>
    <w:rsid w:val="3E7C76FD"/>
    <w:rsid w:val="3EB3F21F"/>
    <w:rsid w:val="400E19FD"/>
    <w:rsid w:val="405293D0"/>
    <w:rsid w:val="406F904E"/>
    <w:rsid w:val="40B4BA0E"/>
    <w:rsid w:val="419C5187"/>
    <w:rsid w:val="4457C37C"/>
    <w:rsid w:val="455D87AF"/>
    <w:rsid w:val="459C288F"/>
    <w:rsid w:val="45D1A740"/>
    <w:rsid w:val="466F6D17"/>
    <w:rsid w:val="47DE5C9E"/>
    <w:rsid w:val="485CF3E1"/>
    <w:rsid w:val="48B37DB7"/>
    <w:rsid w:val="48BD6E13"/>
    <w:rsid w:val="4C1F2491"/>
    <w:rsid w:val="4D5DE401"/>
    <w:rsid w:val="4DEFD467"/>
    <w:rsid w:val="4EA60D73"/>
    <w:rsid w:val="4F5B7580"/>
    <w:rsid w:val="5078B4B8"/>
    <w:rsid w:val="50911B62"/>
    <w:rsid w:val="50C2F251"/>
    <w:rsid w:val="50FC3178"/>
    <w:rsid w:val="514FFA5B"/>
    <w:rsid w:val="525E1C51"/>
    <w:rsid w:val="52B5BA8B"/>
    <w:rsid w:val="54D29588"/>
    <w:rsid w:val="5540F9F8"/>
    <w:rsid w:val="5580B5D9"/>
    <w:rsid w:val="566D0D24"/>
    <w:rsid w:val="577AFF95"/>
    <w:rsid w:val="578BFB04"/>
    <w:rsid w:val="59953684"/>
    <w:rsid w:val="5998A58D"/>
    <w:rsid w:val="5ABAE4F2"/>
    <w:rsid w:val="5E00A8BF"/>
    <w:rsid w:val="5FC9D979"/>
    <w:rsid w:val="5FE0FD80"/>
    <w:rsid w:val="60BC3563"/>
    <w:rsid w:val="61D7EBC3"/>
    <w:rsid w:val="630AA034"/>
    <w:rsid w:val="631AB05B"/>
    <w:rsid w:val="63867EA6"/>
    <w:rsid w:val="6515E579"/>
    <w:rsid w:val="6734EFBA"/>
    <w:rsid w:val="67357236"/>
    <w:rsid w:val="67D8B49C"/>
    <w:rsid w:val="67EEF8EE"/>
    <w:rsid w:val="689F062E"/>
    <w:rsid w:val="69A7C643"/>
    <w:rsid w:val="6A5B10A1"/>
    <w:rsid w:val="6B61C1C7"/>
    <w:rsid w:val="6BA35EB7"/>
    <w:rsid w:val="6C4C6DF6"/>
    <w:rsid w:val="6D19EB50"/>
    <w:rsid w:val="6D42A4D5"/>
    <w:rsid w:val="6E0B7168"/>
    <w:rsid w:val="6E334087"/>
    <w:rsid w:val="6E4CA44E"/>
    <w:rsid w:val="6F059F1B"/>
    <w:rsid w:val="74496F28"/>
    <w:rsid w:val="74C9D305"/>
    <w:rsid w:val="74D4E4AB"/>
    <w:rsid w:val="75B1107B"/>
    <w:rsid w:val="7870A6E8"/>
    <w:rsid w:val="78E20833"/>
    <w:rsid w:val="79D76A4A"/>
    <w:rsid w:val="7AF84CB6"/>
    <w:rsid w:val="7B306969"/>
    <w:rsid w:val="7BA847AA"/>
    <w:rsid w:val="7C063EBD"/>
    <w:rsid w:val="7EDFE86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F1506"/>
  <w15:chartTrackingRefBased/>
  <w15:docId w15:val="{FC1D4AFA-DFF2-4D34-ABF3-C3D5CEFE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150" w:eastAsia="en-150"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de-DE" w:eastAsia="de-DE"/>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tabs>
        <w:tab w:val="left" w:pos="470"/>
      </w:tabs>
      <w:outlineLvl w:val="1"/>
    </w:pPr>
    <w:rPr>
      <w:rFonts w:ascii="Arial" w:hAnsi="Arial" w:cs="Arial"/>
      <w:b/>
      <w:bCs/>
      <w:sz w:val="16"/>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ind w:left="360"/>
      <w:outlineLvl w:val="3"/>
    </w:pPr>
    <w:rPr>
      <w:rFonts w:ascii="Arial" w:hAnsi="Arial" w:cs="Arial"/>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odyText">
    <w:name w:val="Body Text"/>
    <w:basedOn w:val="Normal"/>
    <w:rPr>
      <w:rFonts w:ascii="Arial" w:hAnsi="Arial"/>
      <w:sz w:val="24"/>
    </w:rPr>
  </w:style>
  <w:style w:type="paragraph" w:styleId="BodyText2">
    <w:name w:val="Body Text 2"/>
    <w:basedOn w:val="Normal"/>
    <w:rPr>
      <w:rFonts w:ascii="Arial" w:hAnsi="Arial"/>
      <w:i/>
      <w:sz w:val="24"/>
    </w:rPr>
  </w:style>
  <w:style w:type="paragraph" w:styleId="Caption">
    <w:name w:val="caption"/>
    <w:basedOn w:val="Normal"/>
    <w:next w:val="Normal"/>
    <w:qFormat/>
    <w:pPr>
      <w:spacing w:before="120" w:after="120"/>
    </w:pPr>
    <w:rPr>
      <w:b/>
      <w:bCs/>
    </w:rPr>
  </w:style>
  <w:style w:type="paragraph" w:customStyle="1" w:styleId="paragraph">
    <w:name w:val="paragraph"/>
    <w:basedOn w:val="Normal"/>
    <w:rsid w:val="00BD6357"/>
    <w:pPr>
      <w:spacing w:before="100" w:beforeAutospacing="1" w:after="100" w:afterAutospacing="1"/>
    </w:pPr>
    <w:rPr>
      <w:sz w:val="24"/>
      <w:szCs w:val="24"/>
    </w:rPr>
  </w:style>
  <w:style w:type="character" w:customStyle="1" w:styleId="normaltextrun">
    <w:name w:val="normaltextrun"/>
    <w:basedOn w:val="DefaultParagraphFont"/>
    <w:rsid w:val="00BD6357"/>
  </w:style>
  <w:style w:type="character" w:customStyle="1" w:styleId="eop">
    <w:name w:val="eop"/>
    <w:basedOn w:val="DefaultParagraphFont"/>
    <w:rsid w:val="00BD6357"/>
  </w:style>
  <w:style w:type="character" w:customStyle="1" w:styleId="spellingerror">
    <w:name w:val="spellingerror"/>
    <w:basedOn w:val="DefaultParagraphFont"/>
    <w:rsid w:val="00BD6357"/>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me\Microsoft%20Office\Vorlagen\Arbeitsblat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792A64D2F178948B3A26633987E2982" ma:contentTypeVersion="12" ma:contentTypeDescription="Ein neues Dokument erstellen." ma:contentTypeScope="" ma:versionID="b667d3a005ae1637bea0e3f3efc2b9fb">
  <xsd:schema xmlns:xsd="http://www.w3.org/2001/XMLSchema" xmlns:xs="http://www.w3.org/2001/XMLSchema" xmlns:p="http://schemas.microsoft.com/office/2006/metadata/properties" xmlns:ns2="77f0123a-f0e0-461e-8663-77200de66093" xmlns:ns3="1f4a9bff-c148-43a0-a376-9dbc7d81dd6f" targetNamespace="http://schemas.microsoft.com/office/2006/metadata/properties" ma:root="true" ma:fieldsID="4346ad3102a510cb195f27087a397803" ns2:_="" ns3:_="">
    <xsd:import namespace="77f0123a-f0e0-461e-8663-77200de66093"/>
    <xsd:import namespace="1f4a9bff-c148-43a0-a376-9dbc7d81dd6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0123a-f0e0-461e-8663-77200de66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4a9bff-c148-43a0-a376-9dbc7d81dd6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0d965f6-fcfa-4bff-a163-43f747ec67f5}" ma:internalName="TaxCatchAll" ma:showField="CatchAllData" ma:web="1f4a9bff-c148-43a0-a376-9dbc7d81dd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f0123a-f0e0-461e-8663-77200de66093">
      <Terms xmlns="http://schemas.microsoft.com/office/infopath/2007/PartnerControls"/>
    </lcf76f155ced4ddcb4097134ff3c332f>
    <TaxCatchAll xmlns="1f4a9bff-c148-43a0-a376-9dbc7d81dd6f"/>
  </documentManagement>
</p:properties>
</file>

<file path=customXml/itemProps1.xml><?xml version="1.0" encoding="utf-8"?>
<ds:datastoreItem xmlns:ds="http://schemas.openxmlformats.org/officeDocument/2006/customXml" ds:itemID="{2F1FD1EC-7AC1-4792-9434-99E259DCA5BD}">
  <ds:schemaRefs>
    <ds:schemaRef ds:uri="http://schemas.microsoft.com/sharepoint/v3/contenttype/forms"/>
  </ds:schemaRefs>
</ds:datastoreItem>
</file>

<file path=customXml/itemProps2.xml><?xml version="1.0" encoding="utf-8"?>
<ds:datastoreItem xmlns:ds="http://schemas.openxmlformats.org/officeDocument/2006/customXml" ds:itemID="{C428313A-2BB1-4D33-8EF1-55EE8C512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0123a-f0e0-461e-8663-77200de66093"/>
    <ds:schemaRef ds:uri="1f4a9bff-c148-43a0-a376-9dbc7d81d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F2F020-9331-4398-AB0D-D5059A57AA7D}">
  <ds:schemaRefs>
    <ds:schemaRef ds:uri="http://schemas.microsoft.com/office/2006/metadata/properties"/>
    <ds:schemaRef ds:uri="http://schemas.microsoft.com/office/infopath/2007/PartnerControls"/>
    <ds:schemaRef ds:uri="77f0123a-f0e0-461e-8663-77200de66093"/>
    <ds:schemaRef ds:uri="1f4a9bff-c148-43a0-a376-9dbc7d81dd6f"/>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3</Pages>
  <Words>935</Words>
  <Characters>5333</Characters>
  <Application>Microsoft Office Word</Application>
  <DocSecurity>0</DocSecurity>
  <Lines>44</Lines>
  <Paragraphs>12</Paragraphs>
  <ScaleCrop>false</ScaleCrop>
  <Company>ich</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1</dc:title>
  <dc:subject/>
  <dc:creator>Serhan</dc:creator>
  <cp:keywords/>
  <cp:lastModifiedBy>ma</cp:lastModifiedBy>
  <cp:revision>53</cp:revision>
  <cp:lastPrinted>2008-02-28T09:45:00Z</cp:lastPrinted>
  <dcterms:created xsi:type="dcterms:W3CDTF">2024-01-24T07:34:00Z</dcterms:created>
  <dcterms:modified xsi:type="dcterms:W3CDTF">2024-03-06T12:00:00Z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0x0101002792A64D2F178948B3A26633987E2982</vt:lpwstr>
  </property>
</Properties>
</file>